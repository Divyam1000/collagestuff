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87BC4" w14:textId="6537DF5C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00662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VI:</w:t>
      </w:r>
      <w:r w:rsidR="0000662A" w:rsidRPr="0000662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INTERNET ALGORITHMS                                                                                           </w:t>
      </w:r>
      <w:r w:rsidR="0000662A" w:rsidRPr="0000662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Date:</w:t>
      </w:r>
    </w:p>
    <w:p w14:paraId="2B80B061" w14:textId="77777777" w:rsidR="0000662A" w:rsidRPr="0000662A" w:rsidRDefault="00154B9D" w:rsidP="00154B9D">
      <w:pPr>
        <w:spacing w:after="0" w:line="259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00662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p w14:paraId="0230E400" w14:textId="02FB388F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Aim: -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Write algorithm and C program to implement the following problems using internet </w:t>
      </w:r>
    </w:p>
    <w:p w14:paraId="28A786A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algorithms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 </w:t>
      </w:r>
    </w:p>
    <w:p w14:paraId="3DE5866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A) Boyer Moore Pattern Matching Algorithm </w:t>
      </w:r>
    </w:p>
    <w:p w14:paraId="296287D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B) Knuth Morris Pratt Pattern Matching Algorithm </w:t>
      </w:r>
    </w:p>
    <w:p w14:paraId="4403370D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C) Huffman Encoding </w:t>
      </w:r>
    </w:p>
    <w:p w14:paraId="4A63BAA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D) Longest common subsequence </w:t>
      </w:r>
    </w:p>
    <w:p w14:paraId="6EFD473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05A267B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THEORY: </w:t>
      </w:r>
    </w:p>
    <w:p w14:paraId="4272BE9D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Text processing algorithms operate primarily on character strings. They involve interesting </w:t>
      </w:r>
    </w:p>
    <w:p w14:paraId="470757A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methods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for string pattern matching. </w:t>
      </w:r>
    </w:p>
    <w:p w14:paraId="7FBAEB4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In the classic pattern matching problem on strings, we are given a text string of length n and a </w:t>
      </w:r>
    </w:p>
    <w:p w14:paraId="40E1BAF2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pattern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string P of length in, and want to find whether P is a sub-string of T. The notion of a </w:t>
      </w:r>
    </w:p>
    <w:p w14:paraId="2ECDA4F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>"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match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" is that there is a sub-string of T starting some index i that matches P, character by </w:t>
      </w:r>
    </w:p>
    <w:p w14:paraId="223E636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character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so that </w:t>
      </w:r>
    </w:p>
    <w:p w14:paraId="4E78782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>T[i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]=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P{O], T[i+1] =P[1], ..., T{i+in.1I =P[m i] </w:t>
      </w:r>
    </w:p>
    <w:p w14:paraId="7EA6552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That is, </w:t>
      </w:r>
    </w:p>
    <w:p w14:paraId="4E1E4D2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>P=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T[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i..i+tn-1].  </w:t>
      </w:r>
    </w:p>
    <w:p w14:paraId="7B81C43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Thus, the output from a pattern matching algorithm is either an indication </w:t>
      </w:r>
    </w:p>
    <w:p w14:paraId="3C51CBB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pattern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P does not exist in T or the starting index in T of a substring matching P. </w:t>
      </w:r>
    </w:p>
    <w:p w14:paraId="29014C5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31DAF1D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377D649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Components of Pattern Matching </w:t>
      </w:r>
    </w:p>
    <w:p w14:paraId="6089666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122B2E74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1. Patterns: A pattern represents a particular arrangement or sequence of elements that </w:t>
      </w:r>
    </w:p>
    <w:p w14:paraId="1DA1DD3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we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seek to identify within a larger dataset. These elements could be symbols, </w:t>
      </w:r>
    </w:p>
    <w:p w14:paraId="65B0BFAD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numbers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shapes, or any type of data. </w:t>
      </w:r>
    </w:p>
    <w:p w14:paraId="48B6463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2. Target Data: This is the dataset or source where we want to locate instances of our </w:t>
      </w:r>
    </w:p>
    <w:p w14:paraId="13B1455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specified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pattern. </w:t>
      </w:r>
    </w:p>
    <w:p w14:paraId="12BDD068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3. Matching Algorithm: The algorithm defines the process by which patterns are </w:t>
      </w:r>
    </w:p>
    <w:p w14:paraId="16F0E94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recognized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or identified within the target data. It typically involves defining rules or </w:t>
      </w:r>
    </w:p>
    <w:p w14:paraId="3332AEF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criteria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for what constitutes a match. </w:t>
      </w:r>
    </w:p>
    <w:p w14:paraId="3A6F604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Types of Pattern Matching </w:t>
      </w:r>
    </w:p>
    <w:p w14:paraId="5DCE1548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1. Exact Matching: The simplest form where the task is to locate occurrences of an exact </w:t>
      </w:r>
    </w:p>
    <w:p w14:paraId="4613448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pattern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within the target data. This is analogous to searching for a specific string of </w:t>
      </w:r>
    </w:p>
    <w:p w14:paraId="6C397D15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characters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within a text. </w:t>
      </w:r>
    </w:p>
    <w:p w14:paraId="748080B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2. Approximate Matching: Involves finding patterns that are similar to, but not </w:t>
      </w:r>
    </w:p>
    <w:p w14:paraId="00D7EB7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necessarily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identical to, a specified pattern. This can include tasks like finding similar </w:t>
      </w:r>
    </w:p>
    <w:p w14:paraId="76700F9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sequences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in DNA or matching similar images. </w:t>
      </w:r>
    </w:p>
    <w:p w14:paraId="4413D16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Theoretical Perspectives </w:t>
      </w:r>
    </w:p>
    <w:p w14:paraId="475539D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1. Formal Language Theory: Pattern matching can be studied through formal language </w:t>
      </w:r>
    </w:p>
    <w:p w14:paraId="2B994D7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theory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which deals with the properties of languages and structures in terms of rules </w:t>
      </w:r>
    </w:p>
    <w:p w14:paraId="333CBB72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and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grammars. Regular expressions and context-free grammars are often used to </w:t>
      </w:r>
    </w:p>
    <w:p w14:paraId="3BEFE49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define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patterns. </w:t>
      </w:r>
    </w:p>
    <w:p w14:paraId="7D228A4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2. Algorithmic Complexity: Pattern matching algorithms can be analyzed in terms of </w:t>
      </w:r>
    </w:p>
    <w:p w14:paraId="3120339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their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computational complexity (e.g., time complexity and space complexity). </w:t>
      </w:r>
    </w:p>
    <w:p w14:paraId="3B68FC4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>Efficient algorithms like the Knuth-Morris-Pratt (KMP) algorithm and the Boyer</w:t>
      </w:r>
    </w:p>
    <w:p w14:paraId="45A22AD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Moore algorithm have been developed for string pattern matching. </w:t>
      </w:r>
    </w:p>
    <w:p w14:paraId="79537E02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lastRenderedPageBreak/>
        <w:t xml:space="preserve">3. Information Theory: Pattern matching can also be viewed from an information theory </w:t>
      </w:r>
    </w:p>
    <w:p w14:paraId="1315FA2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perspective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where the goal is to quantify the amount of information gained or </w:t>
      </w:r>
    </w:p>
    <w:p w14:paraId="4D2990F0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reduced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by identifying a particular pattern within a dataset. </w:t>
      </w:r>
    </w:p>
    <w:p w14:paraId="4EAA35E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Applications </w:t>
      </w:r>
    </w:p>
    <w:p w14:paraId="72E3D72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1. Text Processing: Searching for specific words or phrases within documents. </w:t>
      </w:r>
    </w:p>
    <w:p w14:paraId="29C10DD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2. Image and Signal Processing: Recognizing objects or signals based on predefined </w:t>
      </w:r>
    </w:p>
    <w:p w14:paraId="6E3DC14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templates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. </w:t>
      </w:r>
    </w:p>
    <w:p w14:paraId="522DCE5D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3. Bioinformatics: Identifying similarities in genetic sequences. </w:t>
      </w:r>
    </w:p>
    <w:p w14:paraId="42529788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4. Data Mining: Discovering recurring patterns in large datasets. </w:t>
      </w:r>
    </w:p>
    <w:p w14:paraId="758C1CC3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Challenges and Future Directions </w:t>
      </w:r>
    </w:p>
    <w:p w14:paraId="1B38554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1. Scalability: Efficient pattern matching in massive datasets remains a challenge. </w:t>
      </w:r>
    </w:p>
    <w:p w14:paraId="5B2D83E6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2. Noise and Variability: Dealing with noisy or incomplete data where patterns may not </w:t>
      </w:r>
    </w:p>
    <w:p w14:paraId="7C2A045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be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exact. </w:t>
      </w:r>
    </w:p>
    <w:p w14:paraId="72F56C1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3. Machine Learning Integration: Exploring how pattern matching can be enhanced or </w:t>
      </w:r>
    </w:p>
    <w:p w14:paraId="4C41DE7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automated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using machine learning techniques. </w:t>
      </w:r>
    </w:p>
    <w:p w14:paraId="1600692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4. Cross-domain Applications: Translating insights and techniques from one domain </w:t>
      </w:r>
    </w:p>
    <w:p w14:paraId="28CEC28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(e.g., text) to another (e.g., images). </w:t>
      </w:r>
    </w:p>
    <w:p w14:paraId="1F0A7CB5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In summary, pattern matching is a rich area of study with diverse theoretical foundations and </w:t>
      </w:r>
    </w:p>
    <w:p w14:paraId="705EEB4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practical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applications. Its development continues to be driven by advancements in algorithm </w:t>
      </w:r>
    </w:p>
    <w:p w14:paraId="0475774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design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computational resources, and interdisciplinary collaborations. </w:t>
      </w:r>
    </w:p>
    <w:p w14:paraId="296DF9A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Problem Statement </w:t>
      </w:r>
    </w:p>
    <w:p w14:paraId="7B100044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Given: </w:t>
      </w:r>
    </w:p>
    <w:p w14:paraId="2FE7272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text string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 of length </w:t>
      </w:r>
      <w:r w:rsidRPr="0000662A">
        <w:rPr>
          <w:rFonts w:ascii="Cambria Math" w:hAnsi="Cambria Math" w:cs="Cambria Math"/>
          <w:color w:val="000000" w:themeColor="text1"/>
          <w:szCs w:val="20"/>
        </w:rPr>
        <w:t>𝑛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n. </w:t>
      </w:r>
    </w:p>
    <w:p w14:paraId="51D656D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pattern string 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P of length </w:t>
      </w:r>
      <w:r w:rsidRPr="0000662A">
        <w:rPr>
          <w:rFonts w:ascii="Cambria Math" w:hAnsi="Cambria Math" w:cs="Cambria Math"/>
          <w:color w:val="000000" w:themeColor="text1"/>
          <w:szCs w:val="20"/>
        </w:rPr>
        <w:t>𝑚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m. </w:t>
      </w:r>
    </w:p>
    <w:p w14:paraId="26CE551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The goal is to determine whether 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appears as a substring within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. A "match" occurs when </w:t>
      </w:r>
    </w:p>
    <w:p w14:paraId="54A41FA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there exists an index </w:t>
      </w:r>
      <w:r w:rsidRPr="0000662A">
        <w:rPr>
          <w:rFonts w:ascii="Cambria Math" w:hAnsi="Cambria Math" w:cs="Cambria Math"/>
          <w:color w:val="000000" w:themeColor="text1"/>
          <w:szCs w:val="20"/>
        </w:rPr>
        <w:t>𝑖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i such that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[</w:t>
      </w:r>
      <w:r w:rsidRPr="0000662A">
        <w:rPr>
          <w:rFonts w:ascii="Cambria Math" w:hAnsi="Cambria Math" w:cs="Cambria Math"/>
          <w:color w:val="000000" w:themeColor="text1"/>
          <w:szCs w:val="20"/>
        </w:rPr>
        <w:t>𝑖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]=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[0],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[</w:t>
      </w:r>
      <w:r w:rsidRPr="0000662A">
        <w:rPr>
          <w:rFonts w:ascii="Cambria Math" w:hAnsi="Cambria Math" w:cs="Cambria Math"/>
          <w:color w:val="000000" w:themeColor="text1"/>
          <w:szCs w:val="20"/>
        </w:rPr>
        <w:t>𝑖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+1]=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[1], and so on up to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[</w:t>
      </w:r>
      <w:r w:rsidRPr="0000662A">
        <w:rPr>
          <w:rFonts w:ascii="Cambria Math" w:hAnsi="Cambria Math" w:cs="Cambria Math"/>
          <w:color w:val="000000" w:themeColor="text1"/>
          <w:szCs w:val="20"/>
        </w:rPr>
        <w:t>𝑖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+</w:t>
      </w:r>
      <w:r w:rsidRPr="0000662A">
        <w:rPr>
          <w:rFonts w:ascii="Cambria Math" w:hAnsi="Cambria Math" w:cs="Cambria Math"/>
          <w:color w:val="000000" w:themeColor="text1"/>
          <w:szCs w:val="20"/>
        </w:rPr>
        <w:t>𝑚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−1]=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[</w:t>
      </w:r>
      <w:r w:rsidRPr="0000662A">
        <w:rPr>
          <w:rFonts w:ascii="Cambria Math" w:hAnsi="Cambria Math" w:cs="Cambria Math"/>
          <w:color w:val="000000" w:themeColor="text1"/>
          <w:szCs w:val="20"/>
        </w:rPr>
        <w:t>𝑚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−1]. </w:t>
      </w:r>
    </w:p>
    <w:p w14:paraId="375F865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Output of the Pattern Matching Algorithm </w:t>
      </w:r>
    </w:p>
    <w:p w14:paraId="66B1795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The pattern matching algorithm's output can be: </w:t>
      </w:r>
    </w:p>
    <w:p w14:paraId="4187FDB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The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starting index </w:t>
      </w:r>
      <w:r w:rsidRPr="0000662A">
        <w:rPr>
          <w:rFonts w:ascii="Cambria Math" w:hAnsi="Cambria Math" w:cs="Cambria Math"/>
          <w:color w:val="000000" w:themeColor="text1"/>
          <w:szCs w:val="20"/>
        </w:rPr>
        <w:t>𝑖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in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where 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is found as a substring. </w:t>
      </w:r>
    </w:p>
    <w:p w14:paraId="191DB89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An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indication that 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does not exist as a substring in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. </w:t>
      </w:r>
    </w:p>
    <w:p w14:paraId="243F418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Character Set and Alphabet  </w:t>
      </w:r>
    </w:p>
    <w:p w14:paraId="29C205F4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We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typically assume that the characters in </w:t>
      </w:r>
      <w:r w:rsidRPr="0000662A">
        <w:rPr>
          <w:rFonts w:ascii="Cambria Math" w:hAnsi="Cambria Math" w:cs="Cambria Math"/>
          <w:color w:val="000000" w:themeColor="text1"/>
          <w:szCs w:val="20"/>
        </w:rPr>
        <w:t>𝑇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and </w:t>
      </w:r>
      <w:r w:rsidRPr="0000662A">
        <w:rPr>
          <w:rFonts w:ascii="Cambria Math" w:hAnsi="Cambria Math" w:cs="Cambria Math"/>
          <w:color w:val="000000" w:themeColor="text1"/>
          <w:szCs w:val="20"/>
        </w:rPr>
        <w:t>𝑃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come from a well-defined </w:t>
      </w:r>
    </w:p>
    <w:p w14:paraId="136B2BA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character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set or alphabet denoted as Σ. </w:t>
      </w:r>
    </w:p>
    <w:p w14:paraId="11772AA5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Σ can be a finite set like ASCII, Unicode, or any custom-defined character set. </w:t>
      </w:r>
    </w:p>
    <w:p w14:paraId="23ABC885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Σ could also be more general and potentially infinite, although finite character sets are </w:t>
      </w:r>
    </w:p>
    <w:p w14:paraId="1038623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common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in practical applications like document processing. </w:t>
      </w:r>
    </w:p>
    <w:p w14:paraId="5E1CD842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Alphabet Size </w:t>
      </w:r>
      <w:r w:rsidRPr="0000662A">
        <w:rPr>
          <w:rFonts w:ascii="Cambria Math" w:hAnsi="Cambria Math" w:cs="Cambria Math"/>
          <w:color w:val="000000" w:themeColor="text1"/>
          <w:szCs w:val="20"/>
        </w:rPr>
        <w:t>∣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Σ</w:t>
      </w:r>
      <w:r w:rsidRPr="0000662A">
        <w:rPr>
          <w:rFonts w:ascii="Cambria Math" w:hAnsi="Cambria Math" w:cs="Cambria Math"/>
          <w:color w:val="000000" w:themeColor="text1"/>
          <w:szCs w:val="20"/>
        </w:rPr>
        <w:t>∣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13A1349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The size of the </w:t>
      </w: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alphabet ,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 Σ denoted as </w:t>
      </w:r>
      <w:r w:rsidRPr="0000662A">
        <w:rPr>
          <w:rFonts w:ascii="Cambria Math" w:hAnsi="Cambria Math" w:cs="Cambria Math"/>
          <w:color w:val="000000" w:themeColor="text1"/>
          <w:szCs w:val="20"/>
        </w:rPr>
        <w:t>∣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Σ</w:t>
      </w:r>
      <w:r w:rsidRPr="0000662A">
        <w:rPr>
          <w:rFonts w:ascii="Cambria Math" w:hAnsi="Cambria Math" w:cs="Cambria Math"/>
          <w:color w:val="000000" w:themeColor="text1"/>
          <w:szCs w:val="20"/>
        </w:rPr>
        <w:t>∣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represents the number of distinct </w:t>
      </w:r>
    </w:p>
    <w:p w14:paraId="2A6C66AB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characters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in Σ. </w:t>
      </w:r>
    </w:p>
    <w:p w14:paraId="1BAB7CB9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 </w:t>
      </w:r>
      <w:r w:rsidRPr="0000662A">
        <w:rPr>
          <w:rFonts w:ascii="Cambria Math" w:hAnsi="Cambria Math" w:cs="Cambria Math"/>
          <w:color w:val="000000" w:themeColor="text1"/>
          <w:szCs w:val="20"/>
        </w:rPr>
        <w:t>∣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>Σ</w:t>
      </w:r>
      <w:r w:rsidRPr="0000662A">
        <w:rPr>
          <w:rFonts w:ascii="Cambria Math" w:hAnsi="Cambria Math" w:cs="Cambria Math"/>
          <w:color w:val="000000" w:themeColor="text1"/>
          <w:szCs w:val="20"/>
        </w:rPr>
        <w:t>∣</w:t>
      </w: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is typically considered a fixed constant in most scenarios. </w:t>
      </w:r>
    </w:p>
    <w:p w14:paraId="1CDC8D71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542ADF6C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The pattern matching problem is fundamental in computer science and is utilized in various </w:t>
      </w:r>
    </w:p>
    <w:p w14:paraId="0BCA14F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applications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, such as text search, data mining, and string manipulation. Efficient algorithms </w:t>
      </w:r>
    </w:p>
    <w:p w14:paraId="6294172F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exist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for solving this problem, and the choice of algorithm often depends on the </w:t>
      </w:r>
    </w:p>
    <w:p w14:paraId="664A47C7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characteristics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of the input strings and the size of the alphabet Σ. The problem is well-studied </w:t>
      </w:r>
    </w:p>
    <w:p w14:paraId="4AB0981A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and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has many practical implementations that leverage various algorithmic techniques to </w:t>
      </w:r>
    </w:p>
    <w:p w14:paraId="73C7EC1E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proofErr w:type="gramStart"/>
      <w:r w:rsidRPr="0000662A">
        <w:rPr>
          <w:rFonts w:ascii="Times New Roman" w:hAnsi="Times New Roman" w:cs="Times New Roman"/>
          <w:color w:val="000000" w:themeColor="text1"/>
          <w:szCs w:val="20"/>
        </w:rPr>
        <w:t>achieve</w:t>
      </w:r>
      <w:proofErr w:type="gramEnd"/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optimal performance. </w:t>
      </w:r>
    </w:p>
    <w:p w14:paraId="4F3C1837" w14:textId="1EA94074" w:rsidR="009E6363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  <w:r w:rsidRPr="0000662A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</w:p>
    <w:p w14:paraId="5E1A62CD" w14:textId="77777777" w:rsidR="00154B9D" w:rsidRPr="0000662A" w:rsidRDefault="00154B9D" w:rsidP="00154B9D">
      <w:pPr>
        <w:spacing w:after="0" w:line="259" w:lineRule="auto"/>
        <w:rPr>
          <w:rFonts w:ascii="Times New Roman" w:hAnsi="Times New Roman" w:cs="Times New Roman"/>
          <w:color w:val="000000" w:themeColor="text1"/>
          <w:szCs w:val="20"/>
        </w:rPr>
      </w:pPr>
    </w:p>
    <w:p w14:paraId="36A3F7D5" w14:textId="77777777" w:rsidR="00DA5AB6" w:rsidRDefault="00DA5AB6" w:rsidP="00FF3C63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Cs w:val="20"/>
        </w:rPr>
      </w:pPr>
    </w:p>
    <w:p w14:paraId="7AB565B7" w14:textId="77777777" w:rsidR="0000662A" w:rsidRPr="00FF3C63" w:rsidRDefault="0000662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en-IN" w:bidi="kok-IN"/>
          <w14:ligatures w14:val="none"/>
        </w:rPr>
        <w:sectPr w:rsidR="0000662A" w:rsidRPr="00FF3C63" w:rsidSect="00154B9D">
          <w:headerReference w:type="default" r:id="rId8"/>
          <w:footerReference w:type="default" r:id="rId9"/>
          <w:type w:val="continuous"/>
          <w:pgSz w:w="11920" w:h="16840"/>
          <w:pgMar w:top="1440" w:right="1440" w:bottom="1440" w:left="1440" w:header="720" w:footer="720" w:gutter="0"/>
          <w:cols w:sep="1" w:space="709"/>
        </w:sectPr>
      </w:pPr>
      <w:bookmarkStart w:id="0" w:name="_GoBack"/>
      <w:bookmarkEnd w:id="0"/>
    </w:p>
    <w:p w14:paraId="05A0D687" w14:textId="6221ABFF" w:rsidR="009B543E" w:rsidRPr="00FF3C63" w:rsidRDefault="00CA3268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 xml:space="preserve">A] </w:t>
      </w:r>
      <w:r w:rsidR="009B543E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t xml:space="preserve">Boyer-Moole pattern matching algorithm </w:t>
      </w:r>
    </w:p>
    <w:p w14:paraId="0652A3D5" w14:textId="3D28ED23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#include&lt;stdio.h&gt;</w:t>
      </w:r>
    </w:p>
    <w:p w14:paraId="2B63CAFE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#include&lt;string.h&gt;</w:t>
      </w:r>
    </w:p>
    <w:p w14:paraId="2E6F36F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#define MAX 100</w:t>
      </w:r>
    </w:p>
    <w:p w14:paraId="7B9D2AA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77B137A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p[MAX];                // pattern</w:t>
      </w:r>
    </w:p>
    <w:p w14:paraId="27A7071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t[MAX];                // text</w:t>
      </w:r>
    </w:p>
    <w:p w14:paraId="4DC6BF30" w14:textId="7DB2515B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cmp[MAX]={0};</w:t>
      </w:r>
    </w:p>
    <w:p w14:paraId="5CA16E2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store;</w:t>
      </w:r>
    </w:p>
    <w:p w14:paraId="380AABB9" w14:textId="34A75D0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comparison_count = 0;  </w:t>
      </w:r>
    </w:p>
    <w:p w14:paraId="0C6AB9D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75683A94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lastoccurence(char a) {</w:t>
      </w:r>
    </w:p>
    <w:p w14:paraId="3A9C38ED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 = strlen(p);</w:t>
      </w:r>
    </w:p>
    <w:p w14:paraId="1640AB0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 i = m - 1; i &gt;= 0; i--)</w:t>
      </w:r>
    </w:p>
    <w:p w14:paraId="49ECDCBE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p[i] == a)</w:t>
      </w:r>
    </w:p>
    <w:p w14:paraId="1EDD3247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i;</w:t>
      </w:r>
    </w:p>
    <w:p w14:paraId="26DE8BB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-1;</w:t>
      </w:r>
    </w:p>
    <w:p w14:paraId="42A193C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4BAE7BDA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7FD2362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min(int a, int b) {</w:t>
      </w:r>
    </w:p>
    <w:p w14:paraId="3E738B52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(a &lt;= b) ?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a :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b;</w:t>
      </w:r>
    </w:p>
    <w:p w14:paraId="71B4A207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39B8CD32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01A4CB5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printstring(int a, int i, int j) {</w:t>
      </w:r>
    </w:p>
    <w:p w14:paraId="2A186EDE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(a == 1) { // Printing comparison matrix</w:t>
      </w:r>
    </w:p>
    <w:p w14:paraId="0661F3F9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 = strlen(p);</w:t>
      </w:r>
    </w:p>
    <w:p w14:paraId="76D954B5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= strlen(t);</w:t>
      </w:r>
    </w:p>
    <w:p w14:paraId="5CF8D05E" w14:textId="64EDD09A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</w:p>
    <w:p w14:paraId="505E9C89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1; k &lt;= (i - j); k++)</w:t>
      </w:r>
    </w:p>
    <w:p w14:paraId="42136BDC" w14:textId="48631F00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7E1DC0CB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(i - j) + 1; k &lt;= n; k++) printf(" ");</w:t>
      </w:r>
    </w:p>
    <w:p w14:paraId="567A1ED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55041BD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 k = 1; k &lt;= (i - j); k++)</w:t>
      </w:r>
    </w:p>
    <w:p w14:paraId="19ADBB8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38FF5C5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"|");</w:t>
      </w:r>
    </w:p>
    <w:p w14:paraId="378667F2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idx = 0; idx &lt; m; idx++) {</w:t>
      </w:r>
    </w:p>
    <w:p w14:paraId="3A4E8FC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(idx &gt;= j) printf("\e[1m%c\e[m|", p[idx]);</w:t>
      </w:r>
    </w:p>
    <w:p w14:paraId="72EF59A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printf("%c|", p[idx]);</w:t>
      </w:r>
    </w:p>
    <w:p w14:paraId="634E4B2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4DA5228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 idx = 1; idx &lt;= store &amp;&amp; idx &lt;= n; idx++) printf("  ");</w:t>
      </w:r>
    </w:p>
    <w:p w14:paraId="53298FD2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   i = %d", i);</w:t>
      </w:r>
    </w:p>
    <w:p w14:paraId="7C7F46C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016D41B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1; k &lt;= (i - j); k++)</w:t>
      </w:r>
    </w:p>
    <w:p w14:paraId="577E87C2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2C2AF08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"|");</w:t>
      </w:r>
    </w:p>
    <w:p w14:paraId="0659275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idx = 0; idx &lt; m; idx++)</w:t>
      </w:r>
    </w:p>
    <w:p w14:paraId="2546B0A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"%d|", cmp[idx]);</w:t>
      </w:r>
    </w:p>
    <w:p w14:paraId="23F31F0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idx = 1; idx &lt;= store &amp;&amp; idx &lt;= n; idx++) printf("  ");</w:t>
      </w:r>
    </w:p>
    <w:p w14:paraId="40F92F4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   j = %d", j);</w:t>
      </w:r>
    </w:p>
    <w:p w14:paraId="329755F7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72C9ADC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3E1CD5AE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(a == 0) { // Printing the text row</w:t>
      </w:r>
    </w:p>
    <w:p w14:paraId="733E5025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= strlen(t);</w:t>
      </w:r>
    </w:p>
    <w:p w14:paraId="389596C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"|");</w:t>
      </w:r>
    </w:p>
    <w:p w14:paraId="5DC6032B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idx = 0; idx &lt; n - 1; idx++)</w:t>
      </w:r>
    </w:p>
    <w:p w14:paraId="10746F47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"%c|", t[idx]);</w:t>
      </w:r>
    </w:p>
    <w:p w14:paraId="5DDDA46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1AF9B4D4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idx = 0; idx &lt; n - 1; idx++) printf("  ");</w:t>
      </w:r>
    </w:p>
    <w:p w14:paraId="789AEA9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6A26072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4FEC756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3D609FE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3EE400B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BoyerMoole() {</w:t>
      </w:r>
    </w:p>
    <w:p w14:paraId="4BFC607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printstring(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0,0,0);</w:t>
      </w:r>
    </w:p>
    <w:p w14:paraId="2C0DBC54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 = strlen(p);</w:t>
      </w:r>
    </w:p>
    <w:p w14:paraId="25FEA91A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= strlen(t);</w:t>
      </w:r>
    </w:p>
    <w:p w14:paraId="35AA01F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 = m - 1;</w:t>
      </w:r>
    </w:p>
    <w:p w14:paraId="561A516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j = m - 1;</w:t>
      </w:r>
    </w:p>
    <w:p w14:paraId="4AB27D44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flag=1;</w:t>
      </w:r>
    </w:p>
    <w:p w14:paraId="3C7C7C29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do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{</w:t>
      </w:r>
    </w:p>
    <w:p w14:paraId="0EB3FE4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comparison_count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</w:t>
      </w:r>
    </w:p>
    <w:p w14:paraId="2A2F757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p[j] == t[i]) {</w:t>
      </w:r>
    </w:p>
    <w:p w14:paraId="79B91CA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cmp[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j]++;</w:t>
      </w:r>
    </w:p>
    <w:p w14:paraId="4D8C4F9D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 == 0){</w:t>
      </w:r>
    </w:p>
    <w:p w14:paraId="1AD70F15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i;</w:t>
      </w:r>
    </w:p>
    <w:p w14:paraId="476A525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    }</w:t>
      </w:r>
    </w:p>
    <w:p w14:paraId="54E50EBF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{</w:t>
      </w:r>
    </w:p>
    <w:p w14:paraId="727391FF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i--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;</w:t>
      </w:r>
    </w:p>
    <w:p w14:paraId="56B4D0F5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j--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;</w:t>
      </w:r>
    </w:p>
    <w:p w14:paraId="71C1217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    }</w:t>
      </w:r>
    </w:p>
    <w:p w14:paraId="192CCF1C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 else {</w:t>
      </w:r>
    </w:p>
    <w:p w14:paraId="67121DBE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cmp[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j]++;</w:t>
      </w:r>
    </w:p>
    <w:p w14:paraId="3D0BE12F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store=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n-i-(m-j);</w:t>
      </w:r>
    </w:p>
    <w:p w14:paraId="0BCA95C7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printstring(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1,i,j);</w:t>
      </w:r>
    </w:p>
    <w:p w14:paraId="75E0B4A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i = i + m -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min(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j, lastoccurence(t[i]) + 1);</w:t>
      </w:r>
    </w:p>
    <w:p w14:paraId="487E6D5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    j = m - 1;</w:t>
      </w:r>
    </w:p>
    <w:p w14:paraId="35347466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38623AD5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}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 &lt;=n - 1);</w:t>
      </w:r>
    </w:p>
    <w:p w14:paraId="2B77C5B0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-1;</w:t>
      </w:r>
    </w:p>
    <w:p w14:paraId="4F3C156D" w14:textId="0C5407F1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4F0EE03F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main() {</w:t>
      </w:r>
    </w:p>
    <w:p w14:paraId="08BDAF1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FILE *input =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fopen(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"boyermoole.txt", "r");</w:t>
      </w:r>
    </w:p>
    <w:p w14:paraId="6FF22BBD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fgets(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t, MAX, input);</w:t>
      </w:r>
    </w:p>
    <w:p w14:paraId="3884E892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fgets(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p, MAX, input);</w:t>
      </w:r>
    </w:p>
    <w:p w14:paraId="5DDB0D1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"Text = %sPattern = %s\n", t, p);</w:t>
      </w:r>
    </w:p>
    <w:p w14:paraId="379131D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result = BoyerMoole();</w:t>
      </w:r>
    </w:p>
    <w:p w14:paraId="58312DAA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printstring(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1,result,0);</w:t>
      </w:r>
    </w:p>
    <w:p w14:paraId="71B1AD91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(result != -1)</w:t>
      </w:r>
    </w:p>
    <w:p w14:paraId="485C9993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"\nPattern found at: %d\n", result);</w:t>
      </w:r>
    </w:p>
    <w:p w14:paraId="237C66A9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printf("\nPattern not found\n");</w:t>
      </w:r>
    </w:p>
    <w:p w14:paraId="767B1518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"Number of comparisons made: %d\n", comparison_count);</w:t>
      </w:r>
    </w:p>
    <w:p w14:paraId="6AE5204B" w14:textId="77777777" w:rsidR="009B543E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0;</w:t>
      </w:r>
    </w:p>
    <w:p w14:paraId="2CA1CACB" w14:textId="0A12BFC8" w:rsidR="003119C0" w:rsidRPr="00FF3C63" w:rsidRDefault="009B543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55C1E1B3" w14:textId="691A2F9F" w:rsidR="009B543E" w:rsidRPr="00FF3C63" w:rsidRDefault="009B543E" w:rsidP="00FF3C63">
      <w:pPr>
        <w:spacing w:after="0" w:line="259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OUTPUT:</w:t>
      </w:r>
    </w:p>
    <w:p w14:paraId="12929ABC" w14:textId="77777777" w:rsidR="00AC3661" w:rsidRPr="00FF3C63" w:rsidRDefault="00AC3661" w:rsidP="00FF3C63">
      <w:pPr>
        <w:shd w:val="clear" w:color="auto" w:fill="FFFFFF"/>
        <w:spacing w:after="0" w:line="330" w:lineRule="atLeast"/>
        <w:rPr>
          <w:rFonts w:ascii="Consolas" w:hAnsi="Consolas" w:cs="Times New Roman"/>
          <w:color w:val="000000" w:themeColor="text1"/>
          <w:sz w:val="24"/>
          <w:szCs w:val="24"/>
        </w:rPr>
      </w:pPr>
      <w:r w:rsidRPr="00FF3C63">
        <w:rPr>
          <w:rFonts w:ascii="Consolas" w:hAnsi="Consolas" w:cs="Times New Roman"/>
          <w:color w:val="000000" w:themeColor="text1"/>
          <w:sz w:val="24"/>
          <w:szCs w:val="24"/>
        </w:rPr>
        <w:t>Text = abbcdbbabacabdabad</w:t>
      </w:r>
    </w:p>
    <w:p w14:paraId="1D46E615" w14:textId="77777777" w:rsidR="00AC3661" w:rsidRPr="00FF3C63" w:rsidRDefault="00AC3661" w:rsidP="00FF3C63">
      <w:pPr>
        <w:shd w:val="clear" w:color="auto" w:fill="FFFFFF"/>
        <w:spacing w:after="0" w:line="330" w:lineRule="atLeast"/>
        <w:rPr>
          <w:rFonts w:ascii="Consolas" w:hAnsi="Consolas" w:cs="Times New Roman"/>
          <w:color w:val="000000" w:themeColor="text1"/>
          <w:sz w:val="24"/>
          <w:szCs w:val="24"/>
        </w:rPr>
      </w:pPr>
      <w:r w:rsidRPr="00FF3C63">
        <w:rPr>
          <w:rFonts w:ascii="Consolas" w:hAnsi="Consolas" w:cs="Times New Roman"/>
          <w:color w:val="000000" w:themeColor="text1"/>
          <w:sz w:val="24"/>
          <w:szCs w:val="24"/>
        </w:rPr>
        <w:t>Pattern = abdab</w:t>
      </w:r>
    </w:p>
    <w:p w14:paraId="65762F3F" w14:textId="55ED9407" w:rsidR="005E278A" w:rsidRPr="00FF3C63" w:rsidRDefault="005E278A" w:rsidP="00FF3C63">
      <w:pPr>
        <w:spacing w:after="0"/>
        <w:rPr>
          <w:rFonts w:ascii="Consolas" w:eastAsia="Times New Roman" w:hAnsi="Consolas" w:cs="Times New Roman"/>
          <w:kern w:val="0"/>
          <w:sz w:val="20"/>
          <w:szCs w:val="24"/>
          <w14:ligatures w14:val="none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b | c | d | b | b | a | b | b | a | c | a | b | d | a | b | a | d |</w:t>
      </w:r>
    </w:p>
    <w:p w14:paraId="01FF73AF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i=4 j=4 l=2 </w:t>
      </w:r>
    </w:p>
    <w:p w14:paraId="35E4A7E1" w14:textId="75E202B2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  1 </w:t>
      </w:r>
    </w:p>
    <w:p w14:paraId="200942A6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i=5 j=3 l=4 </w:t>
      </w:r>
    </w:p>
    <w:p w14:paraId="4981E238" w14:textId="57ECEE4C" w:rsidR="005E278A" w:rsidRPr="00FF3C63" w:rsidRDefault="00FF3C6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 xml:space="preserve">                      </w:t>
      </w:r>
      <w:r w:rsidR="005E278A" w:rsidRPr="00FF3C63">
        <w:rPr>
          <w:rFonts w:ascii="Consolas" w:eastAsia="Times New Roman" w:hAnsi="Consolas" w:cs="Times New Roman"/>
          <w:sz w:val="20"/>
          <w:szCs w:val="24"/>
        </w:rPr>
        <w:t xml:space="preserve">3   2 </w:t>
      </w:r>
    </w:p>
    <w:p w14:paraId="16D06AEB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    i=7 j=4 l=3 </w:t>
      </w:r>
    </w:p>
    <w:p w14:paraId="7758E570" w14:textId="11AFC996" w:rsidR="005E278A" w:rsidRPr="00FF3C63" w:rsidRDefault="00FF3C6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 xml:space="preserve">                              </w:t>
      </w:r>
      <w:r w:rsidR="005E278A" w:rsidRPr="00FF3C63">
        <w:rPr>
          <w:rFonts w:ascii="Consolas" w:eastAsia="Times New Roman" w:hAnsi="Consolas" w:cs="Times New Roman"/>
          <w:sz w:val="20"/>
          <w:szCs w:val="24"/>
        </w:rPr>
        <w:t xml:space="preserve">4 </w:t>
      </w:r>
    </w:p>
    <w:p w14:paraId="2866FF36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i=6 j=2 l=4 </w:t>
      </w:r>
    </w:p>
    <w:p w14:paraId="0FD532DF" w14:textId="523E6BCA" w:rsidR="005E278A" w:rsidRPr="00FF3C63" w:rsidRDefault="00FF3C6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>
        <w:rPr>
          <w:rFonts w:ascii="Consolas" w:eastAsia="Times New Roman" w:hAnsi="Consolas" w:cs="Times New Roman"/>
          <w:sz w:val="20"/>
          <w:szCs w:val="24"/>
        </w:rPr>
        <w:t xml:space="preserve">                          </w:t>
      </w:r>
      <w:r w:rsidR="005E278A" w:rsidRPr="00FF3C63">
        <w:rPr>
          <w:rFonts w:ascii="Consolas" w:eastAsia="Times New Roman" w:hAnsi="Consolas" w:cs="Times New Roman"/>
          <w:sz w:val="20"/>
          <w:szCs w:val="24"/>
        </w:rPr>
        <w:t xml:space="preserve">7   6   5 </w:t>
      </w:r>
    </w:p>
    <w:p w14:paraId="010D4F3C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    i=8 j=3 l=4</w:t>
      </w:r>
    </w:p>
    <w:p w14:paraId="42CAFA2E" w14:textId="1F5B08D1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                             </w:t>
      </w:r>
      <w:r w:rsidRPr="00FF3C63">
        <w:rPr>
          <w:rFonts w:ascii="Consolas" w:eastAsia="Times New Roman" w:hAnsi="Consolas" w:cs="Times New Roman"/>
          <w:sz w:val="20"/>
          <w:szCs w:val="24"/>
        </w:rPr>
        <w:t>9   8</w:t>
      </w:r>
    </w:p>
    <w:p w14:paraId="7FEC8BE7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i=10 j=4 l=3</w:t>
      </w:r>
    </w:p>
    <w:p w14:paraId="526F7F5C" w14:textId="304FB63C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                             </w:t>
      </w:r>
      <w:r w:rsidRPr="00FF3C63">
        <w:rPr>
          <w:rFonts w:ascii="Consolas" w:eastAsia="Times New Roman" w:hAnsi="Consolas" w:cs="Times New Roman"/>
          <w:sz w:val="20"/>
          <w:szCs w:val="24"/>
        </w:rPr>
        <w:t>10</w:t>
      </w:r>
    </w:p>
    <w:p w14:paraId="1A75C9C9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    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    i=11 j=4 l=-1</w:t>
      </w:r>
    </w:p>
    <w:p w14:paraId="09971F58" w14:textId="540523C1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                             </w:t>
      </w:r>
      <w:r w:rsidRPr="00FF3C63">
        <w:rPr>
          <w:rFonts w:ascii="Consolas" w:eastAsia="Times New Roman" w:hAnsi="Consolas" w:cs="Times New Roman"/>
          <w:sz w:val="20"/>
          <w:szCs w:val="24"/>
        </w:rPr>
        <w:t>11</w:t>
      </w:r>
    </w:p>
    <w:p w14:paraId="059A2C71" w14:textId="77777777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|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>a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| b | d | a | b |   i=12 j=0</w:t>
      </w:r>
    </w:p>
    <w:p w14:paraId="694DFDA2" w14:textId="1FD546AD" w:rsidR="005E278A" w:rsidRPr="00FF3C63" w:rsidRDefault="005E278A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FF3C63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</w:t>
      </w:r>
      <w:proofErr w:type="gramStart"/>
      <w:r w:rsidRPr="00FF3C63">
        <w:rPr>
          <w:rFonts w:ascii="Consolas" w:eastAsia="Times New Roman" w:hAnsi="Consolas" w:cs="Times New Roman"/>
          <w:sz w:val="20"/>
          <w:szCs w:val="24"/>
        </w:rPr>
        <w:t xml:space="preserve">16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</w:t>
      </w:r>
      <w:r w:rsidRPr="00FF3C63">
        <w:rPr>
          <w:rFonts w:ascii="Consolas" w:eastAsia="Times New Roman" w:hAnsi="Consolas" w:cs="Times New Roman"/>
          <w:sz w:val="20"/>
          <w:szCs w:val="24"/>
        </w:rPr>
        <w:t>15</w:t>
      </w:r>
      <w:proofErr w:type="gramEnd"/>
      <w:r w:rsidRPr="00FF3C63">
        <w:rPr>
          <w:rFonts w:ascii="Consolas" w:eastAsia="Times New Roman" w:hAnsi="Consolas" w:cs="Times New Roman"/>
          <w:sz w:val="20"/>
          <w:szCs w:val="24"/>
        </w:rPr>
        <w:t xml:space="preserve">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</w:t>
      </w:r>
      <w:r w:rsidRPr="00FF3C63">
        <w:rPr>
          <w:rFonts w:ascii="Consolas" w:eastAsia="Times New Roman" w:hAnsi="Consolas" w:cs="Times New Roman"/>
          <w:sz w:val="20"/>
          <w:szCs w:val="24"/>
        </w:rPr>
        <w:t xml:space="preserve">14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</w:t>
      </w:r>
      <w:r w:rsidRPr="00FF3C63">
        <w:rPr>
          <w:rFonts w:ascii="Consolas" w:eastAsia="Times New Roman" w:hAnsi="Consolas" w:cs="Times New Roman"/>
          <w:sz w:val="20"/>
          <w:szCs w:val="24"/>
        </w:rPr>
        <w:t xml:space="preserve">13 </w:t>
      </w:r>
      <w:r w:rsidR="00FF3C63">
        <w:rPr>
          <w:rFonts w:ascii="Consolas" w:eastAsia="Times New Roman" w:hAnsi="Consolas" w:cs="Times New Roman"/>
          <w:sz w:val="20"/>
          <w:szCs w:val="24"/>
        </w:rPr>
        <w:t xml:space="preserve"> </w:t>
      </w:r>
      <w:r w:rsidRPr="00FF3C63">
        <w:rPr>
          <w:rFonts w:ascii="Consolas" w:eastAsia="Times New Roman" w:hAnsi="Consolas" w:cs="Times New Roman"/>
          <w:sz w:val="20"/>
          <w:szCs w:val="24"/>
        </w:rPr>
        <w:t>12</w:t>
      </w:r>
    </w:p>
    <w:p w14:paraId="4A1EC68C" w14:textId="77777777" w:rsidR="00AC3661" w:rsidRPr="00FF3C63" w:rsidRDefault="00AC3661" w:rsidP="00FF3C63">
      <w:pPr>
        <w:shd w:val="clear" w:color="auto" w:fill="FFFFFF"/>
        <w:spacing w:after="0" w:line="330" w:lineRule="atLeast"/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19B3C579" w14:textId="77777777" w:rsidR="00AC3661" w:rsidRPr="00FF3C63" w:rsidRDefault="00AC3661" w:rsidP="00FF3C63">
      <w:pPr>
        <w:shd w:val="clear" w:color="auto" w:fill="FFFFFF"/>
        <w:spacing w:after="0" w:line="330" w:lineRule="atLeast"/>
        <w:rPr>
          <w:rFonts w:ascii="Consolas" w:hAnsi="Consolas" w:cs="Times New Roman"/>
          <w:color w:val="000000" w:themeColor="text1"/>
          <w:sz w:val="24"/>
          <w:szCs w:val="24"/>
        </w:rPr>
      </w:pPr>
      <w:r w:rsidRPr="00FF3C63">
        <w:rPr>
          <w:rFonts w:ascii="Consolas" w:hAnsi="Consolas" w:cs="Times New Roman"/>
          <w:color w:val="000000" w:themeColor="text1"/>
          <w:sz w:val="24"/>
          <w:szCs w:val="24"/>
        </w:rPr>
        <w:t>Pattern found at: 11</w:t>
      </w:r>
    </w:p>
    <w:p w14:paraId="5E33F823" w14:textId="20AB79EB" w:rsidR="00750B0B" w:rsidRPr="00FF3C63" w:rsidRDefault="00AC3661" w:rsidP="00FF3C63">
      <w:pPr>
        <w:shd w:val="clear" w:color="auto" w:fill="FFFFFF"/>
        <w:spacing w:after="0" w:line="330" w:lineRule="atLeast"/>
        <w:rPr>
          <w:rFonts w:ascii="Consolas" w:hAnsi="Consolas" w:cs="Times New Roman"/>
          <w:color w:val="000000" w:themeColor="text1"/>
          <w:sz w:val="24"/>
          <w:szCs w:val="24"/>
        </w:rPr>
      </w:pPr>
      <w:r w:rsidRPr="00FF3C63">
        <w:rPr>
          <w:rFonts w:ascii="Consolas" w:hAnsi="Consolas" w:cs="Times New Roman"/>
          <w:color w:val="000000" w:themeColor="text1"/>
          <w:sz w:val="24"/>
          <w:szCs w:val="24"/>
        </w:rPr>
        <w:t>Number of comparisons made: 14</w:t>
      </w:r>
    </w:p>
    <w:p w14:paraId="7EDCF86B" w14:textId="77777777" w:rsidR="00154B9D" w:rsidRDefault="00154B9D" w:rsidP="00FF3C63">
      <w:pPr>
        <w:spacing w:after="0" w:line="259" w:lineRule="auto"/>
        <w:rPr>
          <w:rFonts w:ascii="Consolas" w:hAnsi="Consolas" w:cs="Times New Roman"/>
          <w:color w:val="000000" w:themeColor="text1"/>
          <w:sz w:val="24"/>
          <w:szCs w:val="24"/>
        </w:rPr>
      </w:pPr>
    </w:p>
    <w:p w14:paraId="085B00BE" w14:textId="77777777" w:rsidR="00154B9D" w:rsidRDefault="00154B9D">
      <w:pPr>
        <w:spacing w:line="259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Times New Roman"/>
          <w:color w:val="000000" w:themeColor="text1"/>
          <w:sz w:val="24"/>
          <w:szCs w:val="24"/>
        </w:rPr>
        <w:br w:type="page"/>
      </w:r>
    </w:p>
    <w:p w14:paraId="03C666BD" w14:textId="7E331289" w:rsidR="0079379A" w:rsidRPr="00FF3C63" w:rsidRDefault="0079379A" w:rsidP="00FF3C63">
      <w:pPr>
        <w:spacing w:after="0" w:line="259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 w:rsidRPr="00FF3C63">
        <w:rPr>
          <w:rFonts w:ascii="Consolas" w:hAnsi="Consolas" w:cs="Times New Roman"/>
          <w:color w:val="000000" w:themeColor="text1"/>
          <w:sz w:val="24"/>
          <w:szCs w:val="24"/>
        </w:rPr>
        <w:lastRenderedPageBreak/>
        <w:br w:type="page"/>
      </w:r>
    </w:p>
    <w:p w14:paraId="4C696531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sectPr w:rsidR="003119C0" w:rsidRPr="00FF3C63" w:rsidSect="00555D9B">
          <w:type w:val="continuous"/>
          <w:pgSz w:w="11920" w:h="16840"/>
          <w:pgMar w:top="1440" w:right="1440" w:bottom="1440" w:left="1440" w:header="720" w:footer="720" w:gutter="0"/>
          <w:cols w:sep="1" w:space="709"/>
        </w:sectPr>
      </w:pPr>
    </w:p>
    <w:p w14:paraId="46FC8F91" w14:textId="3BAF3AA3" w:rsidR="007A3563" w:rsidRPr="00FF3C63" w:rsidRDefault="00BC693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sectPr w:rsidR="007A3563" w:rsidRPr="00FF3C63" w:rsidSect="003119C0">
          <w:type w:val="continuous"/>
          <w:pgSz w:w="11920" w:h="16840"/>
          <w:pgMar w:top="1440" w:right="1440" w:bottom="1440" w:left="1440" w:header="720" w:footer="720" w:gutter="0"/>
          <w:cols w:sep="1" w:space="709"/>
        </w:sect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>B]</w:t>
      </w:r>
      <w:r w:rsidR="003A49F5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t xml:space="preserve"> </w:t>
      </w:r>
      <w:r w:rsidR="0079379A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t xml:space="preserve">Knuth-Morris-Pratt pattern matching </w:t>
      </w:r>
    </w:p>
    <w:p w14:paraId="2DCB3ED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>#include &lt;stdio.h&gt;</w:t>
      </w:r>
    </w:p>
    <w:p w14:paraId="6936254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#include &lt;string.h&gt;</w:t>
      </w:r>
    </w:p>
    <w:p w14:paraId="5D41F67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#define MAX 50</w:t>
      </w:r>
    </w:p>
    <w:p w14:paraId="4698A72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951ED1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store;</w:t>
      </w:r>
    </w:p>
    <w:p w14:paraId="07018EB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f[MAX];          // failure function</w:t>
      </w:r>
    </w:p>
    <w:p w14:paraId="61CC7930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p[MAX];         // pattern</w:t>
      </w:r>
    </w:p>
    <w:p w14:paraId="7C52128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t[MAX];         // text</w:t>
      </w:r>
    </w:p>
    <w:p w14:paraId="739ED5E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cmp[MAX] = {0};  // comparison table</w:t>
      </w:r>
    </w:p>
    <w:p w14:paraId="2F811D1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comparisons = 0; // Total comparisons</w:t>
      </w:r>
    </w:p>
    <w:p w14:paraId="0745E64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1FA0135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printt() {</w:t>
      </w:r>
    </w:p>
    <w:p w14:paraId="5B132A3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= strlen(t);</w:t>
      </w:r>
    </w:p>
    <w:p w14:paraId="0946E3D0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"|");</w:t>
      </w:r>
    </w:p>
    <w:p w14:paraId="7F9E4AA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 = 0; i &lt; n - 1; i++) {</w:t>
      </w:r>
    </w:p>
    <w:p w14:paraId="76A2A2F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"%c|", t[i]);</w:t>
      </w:r>
    </w:p>
    <w:p w14:paraId="58529D7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470DAC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2886666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471444E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FA5366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printp(int i, int j) {</w:t>
      </w:r>
    </w:p>
    <w:p w14:paraId="3025D6E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 = strlen(p);</w:t>
      </w:r>
    </w:p>
    <w:p w14:paraId="36B1432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= strlen(t);</w:t>
      </w:r>
    </w:p>
    <w:p w14:paraId="496987E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l = (j == m) ? (n - m - i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 :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- m - (i - j);</w:t>
      </w:r>
    </w:p>
    <w:p w14:paraId="708FA239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14F67D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(j == m)</w:t>
      </w:r>
    </w:p>
    <w:p w14:paraId="6E4F2B6C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i; k++)</w:t>
      </w:r>
    </w:p>
    <w:p w14:paraId="6E41AE4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");</w:t>
      </w:r>
    </w:p>
    <w:p w14:paraId="68C847F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</w:p>
    <w:p w14:paraId="667E9F8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(i - j); k++)</w:t>
      </w:r>
    </w:p>
    <w:p w14:paraId="22BB107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");</w:t>
      </w:r>
    </w:p>
    <w:p w14:paraId="7D73092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/*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":");</w:t>
      </w:r>
    </w:p>
    <w:p w14:paraId="413232C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(j == m)</w:t>
      </w:r>
    </w:p>
    <w:p w14:paraId="3DD28C1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(n - i); k++)</w:t>
      </w:r>
    </w:p>
    <w:p w14:paraId="5155A7CC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:");</w:t>
      </w:r>
    </w:p>
    <w:p w14:paraId="5E131B9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</w:p>
    <w:p w14:paraId="1E1671E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(n - (i - j)); k++)</w:t>
      </w:r>
    </w:p>
    <w:p w14:paraId="5E1D9DE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:");*/</w:t>
      </w:r>
    </w:p>
    <w:p w14:paraId="313EF2E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56F9F8F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4ED0DC2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(j == m)</w:t>
      </w:r>
    </w:p>
    <w:p w14:paraId="3D9B3F8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i; k++)</w:t>
      </w:r>
    </w:p>
    <w:p w14:paraId="07E1ED9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0163E2B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</w:p>
    <w:p w14:paraId="6FFD56C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(i - j); k++)</w:t>
      </w:r>
    </w:p>
    <w:p w14:paraId="64F7EBE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16213AC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"|");</w:t>
      </w:r>
    </w:p>
    <w:p w14:paraId="13D7EF6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m; k++) {</w:t>
      </w:r>
    </w:p>
    <w:p w14:paraId="5E0834D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(k &lt; j)</w:t>
      </w:r>
    </w:p>
    <w:p w14:paraId="7BDFB73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"\e[1m%c\e[m|", p[k]);</w:t>
      </w:r>
    </w:p>
    <w:p w14:paraId="508522D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</w:p>
    <w:p w14:paraId="1E961B79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"%c|", p[k]);</w:t>
      </w:r>
    </w:p>
    <w:p w14:paraId="7FA8BF7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07C6B950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num_spaces = (j == m) ? (l) : (l - (i - j))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;;</w:t>
      </w:r>
      <w:proofErr w:type="gramEnd"/>
    </w:p>
    <w:p w14:paraId="6DBFEDA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//for (int k = 0; k &lt; num_spaces; k++)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770C22D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i= %d", i);</w:t>
      </w:r>
    </w:p>
    <w:p w14:paraId="27A1549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73361D0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7E03C9D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(j == m)</w:t>
      </w:r>
    </w:p>
    <w:p w14:paraId="7264121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i; k++)</w:t>
      </w:r>
    </w:p>
    <w:p w14:paraId="0417622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101D9C55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</w:p>
    <w:p w14:paraId="5B032FC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(i - j); k++)</w:t>
      </w:r>
    </w:p>
    <w:p w14:paraId="244C1F3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1757210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"|");</w:t>
      </w:r>
    </w:p>
    <w:p w14:paraId="049A05E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m; k++) {</w:t>
      </w:r>
    </w:p>
    <w:p w14:paraId="23E0F690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"%d|", cmp[k]);</w:t>
      </w:r>
    </w:p>
    <w:p w14:paraId="085FBA0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5B70252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num_spaces = (j == m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 ?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(l) : (l - (i - j));</w:t>
      </w:r>
    </w:p>
    <w:p w14:paraId="784D88F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//for (int k = 0; k &lt; num_spaces; k++)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");</w:t>
      </w:r>
    </w:p>
    <w:p w14:paraId="518BDF4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j= %d", j);</w:t>
      </w:r>
    </w:p>
    <w:p w14:paraId="7E02146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30D5197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7A3FD69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7E18DE5C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failureFunction(int m) {</w:t>
      </w:r>
    </w:p>
    <w:p w14:paraId="1B17588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0] = 0;</w:t>
      </w:r>
    </w:p>
    <w:p w14:paraId="69ACC6B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 = 1, j = 0;</w:t>
      </w:r>
    </w:p>
    <w:p w14:paraId="244FCB0C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"Failure Function (f[]):\n|");</w:t>
      </w:r>
    </w:p>
    <w:p w14:paraId="242D552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m; k++)</w:t>
      </w:r>
    </w:p>
    <w:p w14:paraId="7A2902D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"%c|", p[k]);</w:t>
      </w:r>
    </w:p>
    <w:p w14:paraId="1260245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 &lt; m) {</w:t>
      </w:r>
    </w:p>
    <w:p w14:paraId="0D5E024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(p[i] == p[j]) {</w:t>
      </w:r>
    </w:p>
    <w:p w14:paraId="6A8A493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i] = j + 1;</w:t>
      </w:r>
    </w:p>
    <w:p w14:paraId="5628952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 j++;</w:t>
      </w:r>
    </w:p>
    <w:p w14:paraId="6DEE095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 else if (j &gt; 0) {</w:t>
      </w:r>
    </w:p>
    <w:p w14:paraId="5FEA816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j =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 - 1];</w:t>
      </w:r>
    </w:p>
    <w:p w14:paraId="42739BB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 else {</w:t>
      </w:r>
    </w:p>
    <w:p w14:paraId="682AB8D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i] = 0;</w:t>
      </w:r>
    </w:p>
    <w:p w14:paraId="4A02E54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</w:t>
      </w:r>
    </w:p>
    <w:p w14:paraId="6C21C8D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67223B2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2744A57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"\n|");</w:t>
      </w:r>
    </w:p>
    <w:p w14:paraId="0F8D36C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k = 0; k &lt; m; k++)</w:t>
      </w:r>
    </w:p>
    <w:p w14:paraId="377A402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"%d|", f[k]);</w:t>
      </w:r>
    </w:p>
    <w:p w14:paraId="67FB572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"\n\n");</w:t>
      </w:r>
    </w:p>
    <w:p w14:paraId="304A73B7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33460E7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1A4F28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KMP(int m, int n) {</w:t>
      </w:r>
    </w:p>
    <w:p w14:paraId="4FF8C09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failureFunction(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m);</w:t>
      </w:r>
    </w:p>
    <w:p w14:paraId="1502413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printt(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);</w:t>
      </w:r>
    </w:p>
    <w:p w14:paraId="128DCB2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 = 0, j = 0;</w:t>
      </w:r>
    </w:p>
    <w:p w14:paraId="64B86D8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 &lt; n) {</w:t>
      </w:r>
    </w:p>
    <w:p w14:paraId="124E3793" w14:textId="3FA6C3AC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comparisons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++; </w:t>
      </w:r>
    </w:p>
    <w:p w14:paraId="5DB6B4F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(t[i] == p[j]) {</w:t>
      </w:r>
    </w:p>
    <w:p w14:paraId="4549CBF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cmp[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j]++;</w:t>
      </w:r>
    </w:p>
    <w:p w14:paraId="3B2280D9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(j == m - 1)</w:t>
      </w:r>
    </w:p>
    <w:p w14:paraId="35B5CE90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 - m + 1;</w:t>
      </w:r>
    </w:p>
    <w:p w14:paraId="1AC239F7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</w:t>
      </w:r>
    </w:p>
    <w:p w14:paraId="28366F6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</w:t>
      </w:r>
    </w:p>
    <w:p w14:paraId="4B5D995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 else if (j &gt; 0) {</w:t>
      </w:r>
    </w:p>
    <w:p w14:paraId="60D16CC9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store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i;</w:t>
      </w:r>
    </w:p>
    <w:p w14:paraId="5D47395A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cmp[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j]++;</w:t>
      </w:r>
    </w:p>
    <w:p w14:paraId="107025D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printp(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i, j);</w:t>
      </w:r>
    </w:p>
    <w:p w14:paraId="39684B0C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j =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 - 1];</w:t>
      </w:r>
    </w:p>
    <w:p w14:paraId="7113F00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 else {</w:t>
      </w:r>
    </w:p>
    <w:p w14:paraId="24ED747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cmp[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j]++;</w:t>
      </w:r>
    </w:p>
    <w:p w14:paraId="4499232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printp(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i, j);</w:t>
      </w:r>
    </w:p>
    <w:p w14:paraId="41E5DAD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</w:t>
      </w:r>
    </w:p>
    <w:p w14:paraId="2A0A58B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69FACEDB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55DE87FE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-1;</w:t>
      </w:r>
    </w:p>
    <w:p w14:paraId="5513EC5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785EDA5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main() {</w:t>
      </w:r>
    </w:p>
    <w:p w14:paraId="69EB046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n, m;</w:t>
      </w:r>
    </w:p>
    <w:p w14:paraId="7816057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FILE *input =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fopen(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"knp.txt", "r");</w:t>
      </w:r>
    </w:p>
    <w:p w14:paraId="7FDBA83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fgets(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t, MAX, input);</w:t>
      </w:r>
    </w:p>
    <w:p w14:paraId="28D098F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fgets(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p, MAX, input);</w:t>
      </w:r>
    </w:p>
    <w:p w14:paraId="658875D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n =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strlen(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t);</w:t>
      </w:r>
    </w:p>
    <w:p w14:paraId="3F1CE76F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m =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strlen(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p);</w:t>
      </w:r>
    </w:p>
    <w:p w14:paraId="52E7679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"Text = %sPattern = %s\n", t, p);</w:t>
      </w:r>
    </w:p>
    <w:p w14:paraId="127EC728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result = KMP(m, n);</w:t>
      </w:r>
    </w:p>
    <w:p w14:paraId="24AB0A32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printp(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result, m);</w:t>
      </w:r>
    </w:p>
    <w:p w14:paraId="50B2F0A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(result != -1)</w:t>
      </w:r>
    </w:p>
    <w:p w14:paraId="7BC67A3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"\nPattern found at: %d\n", result);</w:t>
      </w:r>
    </w:p>
    <w:p w14:paraId="084AE05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printf("\nPattern not found\n");</w:t>
      </w:r>
    </w:p>
    <w:p w14:paraId="3B8CBC46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"Number of comparisons made: %d\n", comparisons);</w:t>
      </w:r>
    </w:p>
    <w:p w14:paraId="211FA764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0;</w:t>
      </w:r>
    </w:p>
    <w:p w14:paraId="566578A0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22942808" w14:textId="77777777" w:rsidR="00A02D9C" w:rsidRPr="00FF3C63" w:rsidRDefault="00A02D9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FE985CC" w14:textId="77777777" w:rsidR="005B04FE" w:rsidRPr="00FF3C63" w:rsidRDefault="005B04FE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sectPr w:rsidR="005B04FE" w:rsidRPr="00FF3C63" w:rsidSect="003119C0">
          <w:type w:val="continuous"/>
          <w:pgSz w:w="11920" w:h="16840"/>
          <w:pgMar w:top="1440" w:right="1440" w:bottom="1440" w:left="1440" w:header="720" w:footer="720" w:gutter="0"/>
          <w:cols w:sep="1" w:space="709"/>
        </w:sectPr>
      </w:pPr>
    </w:p>
    <w:p w14:paraId="68BB3F13" w14:textId="77777777" w:rsidR="00877CC4" w:rsidRPr="00FF3C63" w:rsidRDefault="00877CC4" w:rsidP="00FF3C63">
      <w:pPr>
        <w:spacing w:after="0" w:line="259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br w:type="page"/>
      </w:r>
    </w:p>
    <w:p w14:paraId="1B4BD128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sectPr w:rsidR="003119C0" w:rsidRPr="00FF3C63" w:rsidSect="003119C0">
          <w:type w:val="continuous"/>
          <w:pgSz w:w="11920" w:h="16840"/>
          <w:pgMar w:top="1440" w:right="1440" w:bottom="1440" w:left="1440" w:header="720" w:footer="720" w:gutter="0"/>
          <w:cols w:sep="1" w:space="709"/>
        </w:sectPr>
      </w:pPr>
    </w:p>
    <w:p w14:paraId="60BCC509" w14:textId="025BEAD0" w:rsidR="00A02D9C" w:rsidRPr="00FF3C63" w:rsidRDefault="00A02D9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>Output</w:t>
      </w: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:</w:t>
      </w:r>
    </w:p>
    <w:p w14:paraId="369D8F1A" w14:textId="61073784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Text = 110123110022311312012</w:t>
      </w:r>
    </w:p>
    <w:p w14:paraId="5587A253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Pattern = 13120</w:t>
      </w:r>
    </w:p>
    <w:p w14:paraId="4F6B27BD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Failure Function (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]):</w:t>
      </w:r>
    </w:p>
    <w:p w14:paraId="5CE0527A" w14:textId="1935B451" w:rsidR="0079379A" w:rsidRPr="00976CE4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</w:pP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1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3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1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2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0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</w:p>
    <w:p w14:paraId="24C903D7" w14:textId="11A7D3E2" w:rsidR="0079379A" w:rsidRPr="00976CE4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</w:pP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0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0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1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0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0</w:t>
      </w:r>
      <w:r w:rsidR="000C60B5"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 xml:space="preserve"> </w:t>
      </w:r>
      <w:r w:rsidRPr="00976CE4"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  <w:t>|</w:t>
      </w:r>
    </w:p>
    <w:p w14:paraId="4EA509B3" w14:textId="77777777" w:rsidR="0079379A" w:rsidRPr="00976CE4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0"/>
          <w:szCs w:val="24"/>
          <w:lang w:eastAsia="en-IN" w:bidi="kok-IN"/>
          <w14:ligatures w14:val="none"/>
        </w:rPr>
      </w:pPr>
    </w:p>
    <w:p w14:paraId="39680665" w14:textId="256084F6" w:rsidR="00241693" w:rsidRPr="00976CE4" w:rsidRDefault="00241693" w:rsidP="00FF3C63">
      <w:pPr>
        <w:spacing w:after="0"/>
        <w:rPr>
          <w:rFonts w:ascii="Consolas" w:eastAsia="Times New Roman" w:hAnsi="Consolas" w:cs="Times New Roman"/>
          <w:kern w:val="0"/>
          <w:sz w:val="20"/>
          <w:szCs w:val="24"/>
          <w14:ligatures w14:val="none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>| 1 | 1 | 0 | 1 | 2 | 3 | 1 | 1 | 0 | 0 | 2 | 2 | 3 | 1 | 1 | 3 | 1 | 2 | 0 | 1 | 2 |</w:t>
      </w:r>
    </w:p>
    <w:p w14:paraId="66CA3611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>| 1 | 3 | 1 | 2 | 0 |</w:t>
      </w:r>
    </w:p>
    <w:p w14:paraId="05CA0CD2" w14:textId="02D9891E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1   2</w:t>
      </w:r>
    </w:p>
    <w:p w14:paraId="335A8F8F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| 1 | 3 | 1 | 2 | 0 |</w:t>
      </w:r>
    </w:p>
    <w:p w14:paraId="69FBDE64" w14:textId="6E6DFCC4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3   4</w:t>
      </w:r>
    </w:p>
    <w:p w14:paraId="7E8F9783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| 1 | 3 | 1 | 2 | 0 |</w:t>
      </w:r>
    </w:p>
    <w:p w14:paraId="58A2C3CD" w14:textId="0C86E63E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5</w:t>
      </w:r>
    </w:p>
    <w:p w14:paraId="773E7A51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| 1 | 3 | 1 | 2 | 0 |</w:t>
      </w:r>
    </w:p>
    <w:p w14:paraId="74B531F0" w14:textId="2E3B8675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6   7</w:t>
      </w:r>
    </w:p>
    <w:p w14:paraId="6649C80F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| 1 | 3 | 1 | 2 | 0 |</w:t>
      </w:r>
    </w:p>
    <w:p w14:paraId="31D3D808" w14:textId="3CA1F73E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8 </w:t>
      </w:r>
    </w:p>
    <w:p w14:paraId="27138B7E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| 1 | 3 | 1 | 2 | 0 |</w:t>
      </w:r>
    </w:p>
    <w:p w14:paraId="776B03FF" w14:textId="2C96DCF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9</w:t>
      </w:r>
    </w:p>
    <w:p w14:paraId="5F853D94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| 1 | 3 | 1 | 2 | 0 |</w:t>
      </w:r>
    </w:p>
    <w:p w14:paraId="0CB56327" w14:textId="32A7C899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</w:t>
      </w:r>
      <w:proofErr w:type="gramStart"/>
      <w:r w:rsidRPr="00976CE4">
        <w:rPr>
          <w:rFonts w:ascii="Consolas" w:eastAsia="Times New Roman" w:hAnsi="Consolas" w:cs="Times New Roman"/>
          <w:sz w:val="20"/>
          <w:szCs w:val="24"/>
        </w:rPr>
        <w:t>10  11</w:t>
      </w:r>
      <w:proofErr w:type="gramEnd"/>
    </w:p>
    <w:p w14:paraId="25A99095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</w:t>
      </w:r>
      <w:proofErr w:type="gramStart"/>
      <w:r w:rsidRPr="00976CE4">
        <w:rPr>
          <w:rFonts w:ascii="Consolas" w:eastAsia="Times New Roman" w:hAnsi="Consolas" w:cs="Times New Roman"/>
          <w:sz w:val="20"/>
          <w:szCs w:val="24"/>
        </w:rPr>
        <w:t>|  1</w:t>
      </w:r>
      <w:proofErr w:type="gramEnd"/>
      <w:r w:rsidRPr="00976CE4">
        <w:rPr>
          <w:rFonts w:ascii="Consolas" w:eastAsia="Times New Roman" w:hAnsi="Consolas" w:cs="Times New Roman"/>
          <w:sz w:val="20"/>
          <w:szCs w:val="24"/>
        </w:rPr>
        <w:t xml:space="preserve"> |  3 | 1 | 2 | 0 |</w:t>
      </w:r>
    </w:p>
    <w:p w14:paraId="5EA3E116" w14:textId="69C75964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</w:t>
      </w:r>
      <w:proofErr w:type="gramStart"/>
      <w:r w:rsidRPr="00976CE4">
        <w:rPr>
          <w:rFonts w:ascii="Consolas" w:eastAsia="Times New Roman" w:hAnsi="Consolas" w:cs="Times New Roman"/>
          <w:sz w:val="20"/>
          <w:szCs w:val="24"/>
        </w:rPr>
        <w:t>12  13</w:t>
      </w:r>
      <w:proofErr w:type="gramEnd"/>
    </w:p>
    <w:p w14:paraId="4FFEF69D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| 1 | 3 | 1 | 2 | 0 |</w:t>
      </w:r>
    </w:p>
    <w:p w14:paraId="70F41A3F" w14:textId="1FBD39EE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14</w:t>
      </w:r>
    </w:p>
    <w:p w14:paraId="5F9FC74B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| 1 | 3 | 1 | 2 | 0 |</w:t>
      </w:r>
    </w:p>
    <w:p w14:paraId="0998B7AB" w14:textId="396428D1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15</w:t>
      </w:r>
    </w:p>
    <w:p w14:paraId="42CACE26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| 1 | 3 | 1 | 2 | 0 |</w:t>
      </w:r>
    </w:p>
    <w:p w14:paraId="0D183CAA" w14:textId="527EAD18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16</w:t>
      </w:r>
    </w:p>
    <w:p w14:paraId="75DBEB72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| 1 | 3 | 1 | 2 | 0 |</w:t>
      </w:r>
    </w:p>
    <w:p w14:paraId="23B46D41" w14:textId="60C36362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17</w:t>
      </w:r>
    </w:p>
    <w:p w14:paraId="5BD01434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| 1 | 3 | 1 | 2 | 0 |</w:t>
      </w:r>
    </w:p>
    <w:p w14:paraId="24EA4B2D" w14:textId="42C8957F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 18</w:t>
      </w:r>
    </w:p>
    <w:p w14:paraId="4B52B16C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    | 1 | 3 | 1 | 2 | 0 |</w:t>
      </w:r>
    </w:p>
    <w:p w14:paraId="04ED78AC" w14:textId="241BFC62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     </w:t>
      </w:r>
      <w:proofErr w:type="gramStart"/>
      <w:r w:rsidRPr="00976CE4">
        <w:rPr>
          <w:rFonts w:ascii="Consolas" w:eastAsia="Times New Roman" w:hAnsi="Consolas" w:cs="Times New Roman"/>
          <w:sz w:val="20"/>
          <w:szCs w:val="24"/>
        </w:rPr>
        <w:t>19  20</w:t>
      </w:r>
      <w:proofErr w:type="gramEnd"/>
    </w:p>
    <w:p w14:paraId="253B0958" w14:textId="77777777" w:rsidR="00241693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        </w:t>
      </w:r>
      <w:proofErr w:type="gramStart"/>
      <w:r w:rsidRPr="00976CE4">
        <w:rPr>
          <w:rFonts w:ascii="Consolas" w:eastAsia="Times New Roman" w:hAnsi="Consolas" w:cs="Times New Roman"/>
          <w:sz w:val="20"/>
          <w:szCs w:val="24"/>
        </w:rPr>
        <w:t>|  1</w:t>
      </w:r>
      <w:proofErr w:type="gramEnd"/>
      <w:r w:rsidRPr="00976CE4">
        <w:rPr>
          <w:rFonts w:ascii="Consolas" w:eastAsia="Times New Roman" w:hAnsi="Consolas" w:cs="Times New Roman"/>
          <w:sz w:val="20"/>
          <w:szCs w:val="24"/>
        </w:rPr>
        <w:t xml:space="preserve"> |  3 |  1 |  2 |  0 |</w:t>
      </w:r>
    </w:p>
    <w:p w14:paraId="2DF658C5" w14:textId="6A6F2678" w:rsidR="0079379A" w:rsidRPr="00976CE4" w:rsidRDefault="00241693" w:rsidP="00FF3C63">
      <w:pPr>
        <w:spacing w:after="0"/>
        <w:rPr>
          <w:rFonts w:ascii="Consolas" w:eastAsia="Times New Roman" w:hAnsi="Consolas" w:cs="Times New Roman"/>
          <w:sz w:val="20"/>
          <w:szCs w:val="24"/>
        </w:rPr>
      </w:pPr>
      <w:r w:rsidRPr="00976CE4">
        <w:rPr>
          <w:rFonts w:ascii="Consolas" w:eastAsia="Times New Roman" w:hAnsi="Consolas" w:cs="Times New Roman"/>
          <w:sz w:val="20"/>
          <w:szCs w:val="24"/>
        </w:rPr>
        <w:t xml:space="preserve">                                                         </w:t>
      </w:r>
      <w:proofErr w:type="gramStart"/>
      <w:r w:rsidRPr="00976CE4">
        <w:rPr>
          <w:rFonts w:ascii="Consolas" w:eastAsia="Times New Roman" w:hAnsi="Consolas" w:cs="Times New Roman"/>
          <w:sz w:val="20"/>
          <w:szCs w:val="24"/>
        </w:rPr>
        <w:t>21  22</w:t>
      </w:r>
      <w:proofErr w:type="gramEnd"/>
      <w:r w:rsidRPr="00976CE4">
        <w:rPr>
          <w:rFonts w:ascii="Consolas" w:eastAsia="Times New Roman" w:hAnsi="Consolas" w:cs="Times New Roman"/>
          <w:sz w:val="20"/>
          <w:szCs w:val="24"/>
        </w:rPr>
        <w:t xml:space="preserve">  23  24  25</w:t>
      </w:r>
    </w:p>
    <w:p w14:paraId="5EB84BF1" w14:textId="77777777" w:rsidR="0079379A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Pattern found at: 14</w:t>
      </w:r>
    </w:p>
    <w:p w14:paraId="177BD0B6" w14:textId="6499BA12" w:rsidR="00D04D1C" w:rsidRPr="00FF3C63" w:rsidRDefault="0079379A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Number of comparisons made: 25</w:t>
      </w:r>
    </w:p>
    <w:p w14:paraId="54213B65" w14:textId="77777777" w:rsidR="00154B9D" w:rsidRDefault="00154B9D" w:rsidP="00FF3C63">
      <w:pPr>
        <w:spacing w:after="0" w:line="259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3953FB51" w14:textId="77777777" w:rsidR="00154B9D" w:rsidRDefault="00154B9D">
      <w:pPr>
        <w:spacing w:line="259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br w:type="page"/>
      </w:r>
    </w:p>
    <w:p w14:paraId="7884420A" w14:textId="19F078B8" w:rsidR="00D04D1C" w:rsidRPr="00FF3C63" w:rsidRDefault="00D04D1C" w:rsidP="00FF3C63">
      <w:pPr>
        <w:spacing w:after="0" w:line="259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br w:type="page"/>
      </w:r>
    </w:p>
    <w:p w14:paraId="62B41611" w14:textId="09CBBD63" w:rsidR="00D04D1C" w:rsidRPr="00FF3C63" w:rsidRDefault="00057B9F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 xml:space="preserve">C] </w:t>
      </w:r>
      <w:r w:rsidR="00D04D1C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t xml:space="preserve">Huffman Encoding </w:t>
      </w:r>
    </w:p>
    <w:p w14:paraId="31BF7A1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#include &lt;stdio.h&gt;</w:t>
      </w:r>
    </w:p>
    <w:p w14:paraId="19BCB8F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#include &lt;stdlib.h&gt;</w:t>
      </w:r>
    </w:p>
    <w:p w14:paraId="78110DC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#include &lt;string.h&gt;</w:t>
      </w:r>
    </w:p>
    <w:p w14:paraId="4149BB7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#define MAX 100</w:t>
      </w:r>
    </w:p>
    <w:p w14:paraId="44AABFE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59075F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{</w:t>
      </w:r>
    </w:p>
    <w:p w14:paraId="720AE41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freq;</w:t>
      </w:r>
    </w:p>
    <w:p w14:paraId="26DD324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c;</w:t>
      </w:r>
    </w:p>
    <w:p w14:paraId="0EDDB0A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*next, *left, *right;</w:t>
      </w:r>
    </w:p>
    <w:p w14:paraId="69CF6DC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};</w:t>
      </w:r>
    </w:p>
    <w:p w14:paraId="55B36D7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F7A757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text[MAX];             // Text</w:t>
      </w:r>
    </w:p>
    <w:p w14:paraId="77F877B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*start = NULL;  // Queue</w:t>
      </w:r>
    </w:p>
    <w:p w14:paraId="1216B25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greatest = 0;           // this holds the greatest freq</w:t>
      </w:r>
    </w:p>
    <w:p w14:paraId="0BC50A2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treeCount = 1;          // To keep track of the number of trees formed</w:t>
      </w:r>
    </w:p>
    <w:p w14:paraId="212248E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3B530F7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addatend(char c[], int f[], int n) {</w:t>
      </w:r>
    </w:p>
    <w:p w14:paraId="7C84603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 = 0; i &lt;= n; i++) {</w:t>
      </w:r>
    </w:p>
    <w:p w14:paraId="7D6C8CC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*temp = (struct node *)malloc(sizeof(struct node));</w:t>
      </w:r>
    </w:p>
    <w:p w14:paraId="486183F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-&gt;c = c[i];</w:t>
      </w:r>
    </w:p>
    <w:p w14:paraId="600F595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-&gt;freq = f[i];</w:t>
      </w:r>
    </w:p>
    <w:p w14:paraId="47E33F9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NULL;</w:t>
      </w:r>
    </w:p>
    <w:p w14:paraId="740A52C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-&gt;left = NULL;</w:t>
      </w:r>
    </w:p>
    <w:p w14:paraId="4B1753F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-&gt;right = NULL;</w:t>
      </w:r>
    </w:p>
    <w:p w14:paraId="58FE291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</w:p>
    <w:p w14:paraId="297B2DD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*ptr = start;</w:t>
      </w:r>
    </w:p>
    <w:p w14:paraId="7599C2A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*prev = NULL;</w:t>
      </w:r>
    </w:p>
    <w:p w14:paraId="26CD7A0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(ptr != NULL &amp;&amp; (ptr-&gt;freq &lt; temp-&gt;freq || (ptr-&gt;freq == temp-&gt;freq &amp;&amp; ptr-&gt;c &lt; temp-&gt;c))) {</w:t>
      </w:r>
    </w:p>
    <w:p w14:paraId="33D0287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prev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ptr;</w:t>
      </w:r>
    </w:p>
    <w:p w14:paraId="53ACBAE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ptr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ptr-&gt;next;</w:t>
      </w:r>
    </w:p>
    <w:p w14:paraId="248B758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1527AF2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E783EF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(prev == NULL) {</w:t>
      </w:r>
    </w:p>
    <w:p w14:paraId="56147FF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start;</w:t>
      </w:r>
    </w:p>
    <w:p w14:paraId="6B7E18B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start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temp;</w:t>
      </w:r>
    </w:p>
    <w:p w14:paraId="5F86491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 else {</w:t>
      </w:r>
    </w:p>
    <w:p w14:paraId="3DADFA4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ptr;</w:t>
      </w:r>
    </w:p>
    <w:p w14:paraId="56682FB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prev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temp;</w:t>
      </w:r>
    </w:p>
    <w:p w14:paraId="75FC68B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>        }</w:t>
      </w:r>
    </w:p>
    <w:p w14:paraId="6F49DC0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F8B683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222AC8B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E623B1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showlist() {</w:t>
      </w:r>
    </w:p>
    <w:p w14:paraId="7981C6C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02B4CAC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"Queue    :");</w:t>
      </w:r>
    </w:p>
    <w:p w14:paraId="6CD48E4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*ptr = start;</w:t>
      </w:r>
    </w:p>
    <w:p w14:paraId="316262E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(ptr != NULL) {</w:t>
      </w:r>
    </w:p>
    <w:p w14:paraId="267827A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%c ", ptr-&gt;c);</w:t>
      </w:r>
    </w:p>
    <w:p w14:paraId="6A97252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ptr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ptr-&gt;next;</w:t>
      </w:r>
    </w:p>
    <w:p w14:paraId="437985C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280D6AF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25CCAF5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"Frequency:");</w:t>
      </w:r>
    </w:p>
    <w:p w14:paraId="386F65E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ptr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start;</w:t>
      </w:r>
    </w:p>
    <w:p w14:paraId="24A481A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(ptr != NULL) {</w:t>
      </w:r>
    </w:p>
    <w:p w14:paraId="560F4C8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%d ", ptr-&gt;freq);</w:t>
      </w:r>
    </w:p>
    <w:p w14:paraId="23F85F0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ptr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ptr-&gt;next;</w:t>
      </w:r>
    </w:p>
    <w:p w14:paraId="0A61F33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6ABC923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5F42573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0F19CAC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B8410C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findgreatest() {</w:t>
      </w:r>
    </w:p>
    <w:p w14:paraId="4485554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(start == NULL)</w:t>
      </w:r>
    </w:p>
    <w:p w14:paraId="4A253F5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;</w:t>
      </w:r>
    </w:p>
    <w:p w14:paraId="11FAB49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9EE8DC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*ptr = start;</w:t>
      </w:r>
    </w:p>
    <w:p w14:paraId="2FC1B00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greatest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ptr-&gt;freq;</w:t>
      </w:r>
    </w:p>
    <w:p w14:paraId="348A16B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(ptr != NULL) {</w:t>
      </w:r>
    </w:p>
    <w:p w14:paraId="30964A1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(ptr-&gt;freq &gt; greatest)</w:t>
      </w:r>
    </w:p>
    <w:p w14:paraId="10A5258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greatest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ptr-&gt;freq;</w:t>
      </w:r>
    </w:p>
    <w:p w14:paraId="2A9C94D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ptr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ptr-&gt;next;</w:t>
      </w:r>
    </w:p>
    <w:p w14:paraId="5406C0D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221FDB0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3B238CB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DDA202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*delfront() {</w:t>
      </w:r>
    </w:p>
    <w:p w14:paraId="1410193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(start == NULL)</w:t>
      </w:r>
    </w:p>
    <w:p w14:paraId="48A40A6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NULL;</w:t>
      </w:r>
    </w:p>
    <w:p w14:paraId="5830E15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640EBF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*temp = start;</w:t>
      </w:r>
    </w:p>
    <w:p w14:paraId="63A85EA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start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start-&gt;next;</w:t>
      </w:r>
    </w:p>
    <w:p w14:paraId="4D433DC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temp;</w:t>
      </w:r>
    </w:p>
    <w:p w14:paraId="27A5B55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>}</w:t>
      </w:r>
    </w:p>
    <w:p w14:paraId="1B2B81D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F219CE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addafterliketerms(struct node *temp) {</w:t>
      </w:r>
    </w:p>
    <w:p w14:paraId="778E1F4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*ptr = start;</w:t>
      </w:r>
    </w:p>
    <w:p w14:paraId="2253490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*prev = NULL;</w:t>
      </w:r>
    </w:p>
    <w:p w14:paraId="70246D3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(ptr != NULL &amp;&amp; (ptr-&gt;freq &lt; temp-&gt;freq || (ptr-&gt;freq == temp-&gt;freq &amp;&amp; ptr-&gt;c &lt; temp-&gt;c))) {</w:t>
      </w:r>
    </w:p>
    <w:p w14:paraId="407F16F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prev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ptr;</w:t>
      </w:r>
    </w:p>
    <w:p w14:paraId="66A029D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ptr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ptr-&gt;next;</w:t>
      </w:r>
    </w:p>
    <w:p w14:paraId="2971F47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13BC97D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451A747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(prev == NULL) {</w:t>
      </w:r>
    </w:p>
    <w:p w14:paraId="22F3C7A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start;</w:t>
      </w:r>
    </w:p>
    <w:p w14:paraId="7D3E851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start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temp;</w:t>
      </w:r>
    </w:p>
    <w:p w14:paraId="6284AB2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 else {</w:t>
      </w:r>
    </w:p>
    <w:p w14:paraId="16A600D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ptr;</w:t>
      </w:r>
    </w:p>
    <w:p w14:paraId="797BB2A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prev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temp;</w:t>
      </w:r>
    </w:p>
    <w:p w14:paraId="19820D2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2D408D6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207E882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31394BA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HuffmanEncoding() {</w:t>
      </w:r>
    </w:p>
    <w:p w14:paraId="7E18348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(start == NULL) return;</w:t>
      </w:r>
    </w:p>
    <w:p w14:paraId="01A54B9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iteration = 1;</w:t>
      </w:r>
    </w:p>
    <w:p w14:paraId="3D507F4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while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(start-&gt;next != NULL) {</w:t>
      </w:r>
    </w:p>
    <w:p w14:paraId="543051F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"Iteration %d: ", iteration++);</w:t>
      </w:r>
    </w:p>
    <w:p w14:paraId="5CC631D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showlist(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);</w:t>
      </w:r>
    </w:p>
    <w:p w14:paraId="3A74257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*a = delfront();</w:t>
      </w:r>
    </w:p>
    <w:p w14:paraId="14CEC7F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*b = delfront();</w:t>
      </w:r>
    </w:p>
    <w:p w14:paraId="5BDAE26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struct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node *temp = (struct node *)malloc(sizeof(struct node));</w:t>
      </w:r>
    </w:p>
    <w:p w14:paraId="772BF9F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-&gt;c = '#';</w:t>
      </w:r>
    </w:p>
    <w:p w14:paraId="6D22025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-&gt;freq = a-&gt;freq + b-&gt;freq;</w:t>
      </w:r>
    </w:p>
    <w:p w14:paraId="4CC10D6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-&gt;left = a;</w:t>
      </w:r>
    </w:p>
    <w:p w14:paraId="252B6EF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-&gt;right = b;</w:t>
      </w:r>
    </w:p>
    <w:p w14:paraId="0E4C2DE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-&gt;next = NULL;</w:t>
      </w:r>
    </w:p>
    <w:p w14:paraId="1B89D7A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(temp-&gt;freq &gt;= greatest)</w:t>
      </w:r>
    </w:p>
    <w:p w14:paraId="1222E84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greatest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= temp-&gt;freq;</w:t>
      </w:r>
    </w:p>
    <w:p w14:paraId="6034BD2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printf("t%d (%c%d) + t%d (%c%d) -&gt; t%d (%c%d)\n", treeCount, a-&gt;c, a-&gt;freq, treeCount + 1, b-&gt;c, b-&gt;freq, treeCount + 2, temp-&gt;c, temp-&gt;freq);</w:t>
      </w:r>
    </w:p>
    <w:p w14:paraId="6248B20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treeCount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+= 2;</w:t>
      </w:r>
    </w:p>
    <w:p w14:paraId="19E3310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addafterliketerms(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temp);</w:t>
      </w:r>
    </w:p>
    <w:p w14:paraId="3BDCBC0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>    }</w:t>
      </w:r>
    </w:p>
    <w:p w14:paraId="1E25196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104C504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AAF53D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printcodes(struct node *root, int path[], int stringlen) {</w:t>
      </w:r>
    </w:p>
    <w:p w14:paraId="132FEF2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(root == NULL) return;</w:t>
      </w:r>
    </w:p>
    <w:p w14:paraId="30F60CF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(root-&gt;left == NULL &amp;&amp; root-&gt;right == NULL) {</w:t>
      </w:r>
    </w:p>
    <w:p w14:paraId="6A5C7E9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 = 0; i &lt; stringlen; i++)</w:t>
      </w:r>
    </w:p>
    <w:p w14:paraId="7970D09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"%d", path[i]);</w:t>
      </w:r>
    </w:p>
    <w:p w14:paraId="77FF7FC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"\t%c\n", root-&gt;c);</w:t>
      </w:r>
    </w:p>
    <w:p w14:paraId="1FD6F65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14B59F8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path[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stringlen] = 0;</w:t>
      </w:r>
    </w:p>
    <w:p w14:paraId="16B6E1A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printcodes(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root-&gt;left, path, stringlen + 1);</w:t>
      </w:r>
    </w:p>
    <w:p w14:paraId="00FBA00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path[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stringlen] = 1;</w:t>
      </w:r>
    </w:p>
    <w:p w14:paraId="5038118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printcodes(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root-&gt;right, path, stringlen + 1);</w:t>
      </w:r>
    </w:p>
    <w:p w14:paraId="1204423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486D917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E739A9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void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printTree(struct node *root, int level) {</w:t>
      </w:r>
    </w:p>
    <w:p w14:paraId="23FE6A7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(root == NULL) return;</w:t>
      </w:r>
    </w:p>
    <w:p w14:paraId="72467E3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printTree(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root-&gt;right, level + 1);</w:t>
      </w:r>
    </w:p>
    <w:p w14:paraId="1564E5E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5AD5051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 = 0; i &lt; level; i++)</w:t>
      </w:r>
    </w:p>
    <w:p w14:paraId="39304CD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    ");</w:t>
      </w:r>
    </w:p>
    <w:p w14:paraId="0CFFE07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(root-&gt;c == '#') </w:t>
      </w:r>
    </w:p>
    <w:p w14:paraId="4F54113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"*");</w:t>
      </w:r>
    </w:p>
    <w:p w14:paraId="672499A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else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printf("%c", root-&gt;c);</w:t>
      </w:r>
    </w:p>
    <w:p w14:paraId="0228A55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"(%d)", root-&gt;freq);</w:t>
      </w:r>
    </w:p>
    <w:p w14:paraId="6C5BE17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printTree(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root-&gt;left, level + 1);</w:t>
      </w:r>
    </w:p>
    <w:p w14:paraId="1BE6149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64B0946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653B4D4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main() {</w:t>
      </w:r>
    </w:p>
    <w:p w14:paraId="2F10664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"Enter the text: ");</w:t>
      </w:r>
    </w:p>
    <w:p w14:paraId="233152B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fgets(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text, MAX, stdin);</w:t>
      </w:r>
    </w:p>
    <w:p w14:paraId="363F1FE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text[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strcspn(text, "\n")] = '\0';</w:t>
      </w:r>
    </w:p>
    <w:p w14:paraId="2EB7D09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CC8F08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freq[256] = {0};</w:t>
      </w:r>
    </w:p>
    <w:p w14:paraId="23BFC76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n = strlen(text);</w:t>
      </w:r>
    </w:p>
    <w:p w14:paraId="0F509C6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 = 0; i &lt; n; i++)</w:t>
      </w:r>
    </w:p>
    <w:p w14:paraId="228CA57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(int)text[i]]++;</w:t>
      </w:r>
    </w:p>
    <w:p w14:paraId="08B4606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0AE2522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char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arr[MAX];</w:t>
      </w:r>
    </w:p>
    <w:p w14:paraId="2775EDF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unique_freq[MAX];</w:t>
      </w:r>
    </w:p>
    <w:p w14:paraId="72361F99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unique_count = 0;</w:t>
      </w:r>
    </w:p>
    <w:p w14:paraId="216723C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for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(int i = 0; i &lt; 256; i++) {</w:t>
      </w:r>
    </w:p>
    <w:p w14:paraId="0CD3374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if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(freq[i] &gt; 0) {</w:t>
      </w:r>
    </w:p>
    <w:p w14:paraId="1DFC269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arr[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unique_count] = (char)i;</w:t>
      </w:r>
    </w:p>
    <w:p w14:paraId="6D611E2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    unique_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freq[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unique_count] = freq[i];</w:t>
      </w:r>
    </w:p>
    <w:p w14:paraId="41CDEFC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unique_count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++;</w:t>
      </w:r>
    </w:p>
    <w:p w14:paraId="147518E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6B4883A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57EF403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107F276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addatend(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arr, unique_freq, unique_count - 1);</w:t>
      </w:r>
    </w:p>
    <w:p w14:paraId="7917F88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"Initial list: ");</w:t>
      </w:r>
    </w:p>
    <w:p w14:paraId="27A5556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showlist(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);</w:t>
      </w:r>
    </w:p>
    <w:p w14:paraId="0CC99FC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E03E6A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findgreatest(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);</w:t>
      </w:r>
    </w:p>
    <w:p w14:paraId="66B40EB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HuffmanEncoding(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);</w:t>
      </w:r>
    </w:p>
    <w:p w14:paraId="24A6A82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88EAAA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"\nHuffman Tree:\n");</w:t>
      </w:r>
    </w:p>
    <w:p w14:paraId="0436910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printTree(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start, 0);</w:t>
      </w:r>
    </w:p>
    <w:p w14:paraId="3C65AB4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"\n");</w:t>
      </w:r>
    </w:p>
    <w:p w14:paraId="2367B8E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D2E2D8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printf(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"\nHuffman Codes:\n");</w:t>
      </w:r>
    </w:p>
    <w:p w14:paraId="4F96185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int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path[MAX];</w:t>
      </w:r>
    </w:p>
    <w:p w14:paraId="4C30C28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printcodes(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start, path, 0);</w:t>
      </w:r>
    </w:p>
    <w:p w14:paraId="05A4B29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1A63AE4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return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0;</w:t>
      </w:r>
    </w:p>
    <w:p w14:paraId="7D22DEA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}</w:t>
      </w:r>
    </w:p>
    <w:p w14:paraId="3DC53B6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528402C8" w14:textId="0D76856D" w:rsidR="00D04D1C" w:rsidRPr="00FF3C63" w:rsidRDefault="00057B9F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t>Output</w:t>
      </w: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:</w:t>
      </w:r>
    </w:p>
    <w:p w14:paraId="2D6B86E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Enter the text: three missionaries and three cannibals</w:t>
      </w:r>
    </w:p>
    <w:p w14:paraId="11221F8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Initial list:</w:t>
      </w:r>
    </w:p>
    <w:p w14:paraId="651F99C9" w14:textId="6E5BEBFF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r w:rsidR="0040739F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 </w:t>
      </w: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b  c  d  l  m  o  h  t  r     </w:t>
      </w:r>
      <w:r w:rsidR="0040739F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 </w:t>
      </w: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a  i  n  s  e</w:t>
      </w:r>
    </w:p>
    <w:p w14:paraId="085BB2E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Frequency: 1  1  1  1  1  1  2  2  3  4  4  4  4  4  5</w:t>
      </w:r>
    </w:p>
    <w:p w14:paraId="40EA02B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1:</w:t>
      </w:r>
    </w:p>
    <w:p w14:paraId="6C76B09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Queue    : b  c  d  l  m  o  h  t  r     a  i  n  s  e</w:t>
      </w:r>
    </w:p>
    <w:p w14:paraId="2061A51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Frequency: 1  1  1  1  1  1  2  2  3  4  4  4  4  4  5</w:t>
      </w:r>
    </w:p>
    <w:p w14:paraId="5D063BB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t1 (b1) + t2 (c1) -&gt; t3 (#2)</w:t>
      </w:r>
    </w:p>
    <w:p w14:paraId="532EB53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2:</w:t>
      </w:r>
    </w:p>
    <w:p w14:paraId="41EA42D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Queue    : d  l  m  o  #  h  t  r     a  i  n  s  e</w:t>
      </w:r>
    </w:p>
    <w:p w14:paraId="531204D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Frequency: 1  1  1  1  2  2  2  3  4  4  4  4  4  5</w:t>
      </w:r>
    </w:p>
    <w:p w14:paraId="7551BAA5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t3 (d1) + t4 (l1) -&gt; t5 (#2)</w:t>
      </w:r>
    </w:p>
    <w:p w14:paraId="5B7251C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3:</w:t>
      </w:r>
    </w:p>
    <w:p w14:paraId="4BB78F9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Queue    : m  o  #  #  h  t  r     a  i  n  s  e</w:t>
      </w:r>
    </w:p>
    <w:p w14:paraId="5C0B6C7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Frequency: 1  1  2  2  2  2  3  4  4  4  4  4  5</w:t>
      </w:r>
    </w:p>
    <w:p w14:paraId="3D4CF35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>t5 (m1) + t6 (o1) -&gt; t7 (#2)</w:t>
      </w:r>
    </w:p>
    <w:p w14:paraId="4C1F14F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4:</w:t>
      </w:r>
    </w:p>
    <w:p w14:paraId="5F74E7F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#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#  h  t  r     a  i  n  s  e</w:t>
      </w:r>
    </w:p>
    <w:p w14:paraId="22F4594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Frequency: 2  2  2  2  2  3  4  4  4  4  4  5</w:t>
      </w:r>
    </w:p>
    <w:p w14:paraId="131100F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t7 (#2) + t8 (#2) -&gt; t9 (#4)</w:t>
      </w:r>
    </w:p>
    <w:p w14:paraId="0E5F8C6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5:</w:t>
      </w:r>
    </w:p>
    <w:p w14:paraId="02992DF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h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t  r     #  a  i  n  s  e</w:t>
      </w:r>
    </w:p>
    <w:p w14:paraId="4986516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Frequency: 2  2  2  3  4  4  4  4  4  4  5</w:t>
      </w:r>
    </w:p>
    <w:p w14:paraId="40EE888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t9 (#2) + t10 (h2) -&gt; t11 (#4)</w:t>
      </w:r>
    </w:p>
    <w:p w14:paraId="19F7BFC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6:</w:t>
      </w:r>
    </w:p>
    <w:p w14:paraId="5084823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  r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   #  #  a  i  n  s  e</w:t>
      </w:r>
    </w:p>
    <w:p w14:paraId="0683704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2  3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4  4  4  4  4  4  4  5</w:t>
      </w:r>
    </w:p>
    <w:p w14:paraId="7B777C3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t11 (t2) + t12 (r3) -&gt; t13 (#5)</w:t>
      </w:r>
    </w:p>
    <w:p w14:paraId="31E5C9D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7:</w:t>
      </w:r>
    </w:p>
    <w:p w14:paraId="577DE27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Queue    :    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#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a  i  n  s  #  e</w:t>
      </w:r>
    </w:p>
    <w:p w14:paraId="1365345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4  4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4  4  4  4  4  5  5</w:t>
      </w:r>
    </w:p>
    <w:p w14:paraId="2C95A9ED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t13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( 4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) + t14 (#4) -&gt; t15 (#8)</w:t>
      </w:r>
    </w:p>
    <w:p w14:paraId="04A4A50B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8:</w:t>
      </w:r>
    </w:p>
    <w:p w14:paraId="3B5C567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a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i  n  s  #  e  #</w:t>
      </w:r>
    </w:p>
    <w:p w14:paraId="606DC0EF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4  4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4  4  4  5  5  8</w:t>
      </w:r>
    </w:p>
    <w:p w14:paraId="6D8F896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t15 (#4) + t16 (a4) -&gt; t17 (#8)</w:t>
      </w:r>
    </w:p>
    <w:p w14:paraId="3696586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9:</w:t>
      </w:r>
    </w:p>
    <w:p w14:paraId="40CA658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  n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s  #  e  #  #</w:t>
      </w:r>
    </w:p>
    <w:p w14:paraId="2FA5940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4  4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4  5  5  8  8</w:t>
      </w:r>
    </w:p>
    <w:p w14:paraId="7E2DB6C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t17 (i4) + t18 (n4) -&gt; t19 (#8)</w:t>
      </w:r>
    </w:p>
    <w:p w14:paraId="3AC9B40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10:</w:t>
      </w:r>
    </w:p>
    <w:p w14:paraId="670C522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  #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e  #  #  #</w:t>
      </w:r>
    </w:p>
    <w:p w14:paraId="5EB955D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4  5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5  8  8  8</w:t>
      </w:r>
    </w:p>
    <w:p w14:paraId="071E5274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t19 (s4) + t20 (#5) -&gt; t21 (#9)</w:t>
      </w:r>
    </w:p>
    <w:p w14:paraId="314DD49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11:</w:t>
      </w:r>
    </w:p>
    <w:p w14:paraId="11E1F51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e  #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#  #  #</w:t>
      </w:r>
    </w:p>
    <w:p w14:paraId="2483F801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5  8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8  8  9</w:t>
      </w:r>
    </w:p>
    <w:p w14:paraId="75CDFBE0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t21 (e5) + t22 (#8) -&gt; t23 (#13)</w:t>
      </w:r>
    </w:p>
    <w:p w14:paraId="7A44C572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12:</w:t>
      </w:r>
    </w:p>
    <w:p w14:paraId="3B579708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#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#  #</w:t>
      </w:r>
    </w:p>
    <w:p w14:paraId="2A49E80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8  8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9  13</w:t>
      </w:r>
    </w:p>
    <w:p w14:paraId="7057DB8A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t23 (#8) + t24 (#8) -&gt; t25 (#16)</w:t>
      </w:r>
    </w:p>
    <w:p w14:paraId="758E2C6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13:</w:t>
      </w:r>
    </w:p>
    <w:p w14:paraId="6A4A3B3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#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#</w:t>
      </w:r>
    </w:p>
    <w:p w14:paraId="3CCE980E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9  13</w:t>
      </w:r>
      <w:proofErr w:type="gramEnd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 16</w:t>
      </w:r>
    </w:p>
    <w:p w14:paraId="5CAC1A3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t25 (#9) + t26 (#13) -&gt; t27 (#22)</w:t>
      </w:r>
    </w:p>
    <w:p w14:paraId="5176949C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Iteration 14:</w:t>
      </w:r>
    </w:p>
    <w:p w14:paraId="4D2FFC5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lastRenderedPageBreak/>
        <w:t xml:space="preserve">Queue    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#  #</w:t>
      </w:r>
      <w:proofErr w:type="gramEnd"/>
    </w:p>
    <w:p w14:paraId="44F05D03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Frequency: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16  22</w:t>
      </w:r>
      <w:proofErr w:type="gramEnd"/>
    </w:p>
    <w:p w14:paraId="542D19E6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t27 (#16) + t28 (#22) -&gt; t29 (#38)</w:t>
      </w:r>
    </w:p>
    <w:p w14:paraId="61477647" w14:textId="77777777" w:rsidR="00D04D1C" w:rsidRPr="00FF3C63" w:rsidRDefault="00D04D1C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45663E23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Huffman Tree:</w:t>
      </w:r>
    </w:p>
    <w:p w14:paraId="7E6A970F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</w:p>
    <w:p w14:paraId="5A320C30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a(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4)</w:t>
      </w:r>
    </w:p>
    <w:p w14:paraId="4D0A8373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*(8)</w:t>
      </w:r>
    </w:p>
    <w:p w14:paraId="2761AFD7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(4)</w:t>
      </w:r>
    </w:p>
    <w:p w14:paraId="69A39582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*(13)</w:t>
      </w:r>
    </w:p>
    <w:p w14:paraId="43AB843A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r(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3)</w:t>
      </w:r>
    </w:p>
    <w:p w14:paraId="25FC8368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*(5)</w:t>
      </w:r>
    </w:p>
    <w:p w14:paraId="6349FA8E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o(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1)</w:t>
      </w:r>
    </w:p>
    <w:p w14:paraId="281E0842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*(2)</w:t>
      </w:r>
    </w:p>
    <w:p w14:paraId="232F8A52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m(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1)</w:t>
      </w:r>
    </w:p>
    <w:p w14:paraId="71DA240F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*(22)</w:t>
      </w:r>
    </w:p>
    <w:p w14:paraId="58A63D19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e(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5)</w:t>
      </w:r>
    </w:p>
    <w:p w14:paraId="7C82C66A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*(9)</w:t>
      </w:r>
    </w:p>
    <w:p w14:paraId="4002C4A6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l(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1)</w:t>
      </w:r>
    </w:p>
    <w:p w14:paraId="453EDCC3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*(2)</w:t>
      </w:r>
    </w:p>
    <w:p w14:paraId="17A7F11F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d(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1)</w:t>
      </w:r>
    </w:p>
    <w:p w14:paraId="20D9E24B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*(4)</w:t>
      </w:r>
    </w:p>
    <w:p w14:paraId="61CB1B47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c(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1)</w:t>
      </w:r>
    </w:p>
    <w:p w14:paraId="47E2704C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*(2)</w:t>
      </w:r>
    </w:p>
    <w:p w14:paraId="54FAF6F7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b(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1)</w:t>
      </w:r>
    </w:p>
    <w:p w14:paraId="3AE13607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*(38)</w:t>
      </w:r>
    </w:p>
    <w:p w14:paraId="6CE26B47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t(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2)</w:t>
      </w:r>
    </w:p>
    <w:p w14:paraId="453A8099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*(4)</w:t>
      </w:r>
    </w:p>
    <w:p w14:paraId="70644685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h(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2)</w:t>
      </w:r>
    </w:p>
    <w:p w14:paraId="51F24D75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*(8)</w:t>
      </w:r>
    </w:p>
    <w:p w14:paraId="57926622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s(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4)</w:t>
      </w:r>
    </w:p>
    <w:p w14:paraId="2664FE05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*(16)</w:t>
      </w:r>
    </w:p>
    <w:p w14:paraId="0B71CD3A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n(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4)</w:t>
      </w:r>
    </w:p>
    <w:p w14:paraId="27DAE185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*(8)</w:t>
      </w:r>
    </w:p>
    <w:p w14:paraId="130A6EAE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 xml:space="preserve">            </w:t>
      </w:r>
      <w:proofErr w:type="gramStart"/>
      <w:r w:rsidRPr="00FF3C63">
        <w:rPr>
          <w:rFonts w:ascii="Consolas" w:eastAsia="Times New Roman" w:hAnsi="Consolas" w:cs="Times New Roman"/>
          <w:sz w:val="24"/>
          <w:szCs w:val="24"/>
        </w:rPr>
        <w:t>i(</w:t>
      </w:r>
      <w:proofErr w:type="gramEnd"/>
      <w:r w:rsidRPr="00FF3C63">
        <w:rPr>
          <w:rFonts w:ascii="Consolas" w:eastAsia="Times New Roman" w:hAnsi="Consolas" w:cs="Times New Roman"/>
          <w:sz w:val="24"/>
          <w:szCs w:val="24"/>
        </w:rPr>
        <w:t>4)</w:t>
      </w:r>
    </w:p>
    <w:p w14:paraId="1244C801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</w:p>
    <w:p w14:paraId="73B98A14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Huffman Codes:</w:t>
      </w:r>
    </w:p>
    <w:p w14:paraId="2FF3188E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000     i</w:t>
      </w:r>
    </w:p>
    <w:p w14:paraId="1C01B9A8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001     n</w:t>
      </w:r>
    </w:p>
    <w:p w14:paraId="093C331B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010     s</w:t>
      </w:r>
    </w:p>
    <w:p w14:paraId="65815AD0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0110    h</w:t>
      </w:r>
    </w:p>
    <w:p w14:paraId="2E85CCC2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0111    t</w:t>
      </w:r>
    </w:p>
    <w:p w14:paraId="5E0CF73B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10000   b</w:t>
      </w:r>
    </w:p>
    <w:p w14:paraId="32757A96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10001   c</w:t>
      </w:r>
    </w:p>
    <w:p w14:paraId="5FEC9266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10010   d</w:t>
      </w:r>
    </w:p>
    <w:p w14:paraId="11B93EF4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10011   l</w:t>
      </w:r>
    </w:p>
    <w:p w14:paraId="0AB0DFB3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lastRenderedPageBreak/>
        <w:t>101     e</w:t>
      </w:r>
    </w:p>
    <w:p w14:paraId="3E828D53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11000   m</w:t>
      </w:r>
    </w:p>
    <w:p w14:paraId="317484F1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11001   o</w:t>
      </w:r>
    </w:p>
    <w:p w14:paraId="5E1CD895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1101    r</w:t>
      </w:r>
    </w:p>
    <w:p w14:paraId="13ADAD77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1110</w:t>
      </w:r>
    </w:p>
    <w:p w14:paraId="08E45FD6" w14:textId="77777777" w:rsidR="007069B7" w:rsidRPr="00FF3C63" w:rsidRDefault="007069B7" w:rsidP="00FF3C63">
      <w:pPr>
        <w:spacing w:after="0"/>
        <w:rPr>
          <w:rFonts w:ascii="Consolas" w:eastAsia="Times New Roman" w:hAnsi="Consolas" w:cs="Times New Roman"/>
          <w:sz w:val="24"/>
          <w:szCs w:val="24"/>
        </w:rPr>
      </w:pPr>
      <w:r w:rsidRPr="00FF3C63">
        <w:rPr>
          <w:rFonts w:ascii="Consolas" w:eastAsia="Times New Roman" w:hAnsi="Consolas" w:cs="Times New Roman"/>
          <w:sz w:val="24"/>
          <w:szCs w:val="24"/>
        </w:rPr>
        <w:t>1111    a</w:t>
      </w:r>
    </w:p>
    <w:p w14:paraId="6DEE28A2" w14:textId="33F3AA2E" w:rsidR="00CF4553" w:rsidRPr="00FF3C63" w:rsidRDefault="00CF4553" w:rsidP="00FF3C63">
      <w:pPr>
        <w:spacing w:after="0" w:line="259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br w:type="page"/>
      </w:r>
    </w:p>
    <w:p w14:paraId="19D54E4A" w14:textId="27D2DF09" w:rsidR="00896F78" w:rsidRPr="00FF3C63" w:rsidRDefault="002C42E5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>D]</w:t>
      </w:r>
      <w:r w:rsidR="00896F78"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t xml:space="preserve"> Longest Common Subsequence</w:t>
      </w:r>
    </w:p>
    <w:p w14:paraId="3D9E4CB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sz w:val="28"/>
          <w:lang w:eastAsia="en-IN"/>
        </w:rPr>
      </w:pPr>
      <w:r w:rsidRPr="00FF3C63">
        <w:rPr>
          <w:rFonts w:ascii="Consolas" w:hAnsi="Consolas"/>
          <w:color w:val="auto"/>
          <w:sz w:val="28"/>
          <w:lang w:eastAsia="en-IN"/>
        </w:rPr>
        <w:t>#include &lt;stdio.h&gt;</w:t>
      </w:r>
    </w:p>
    <w:p w14:paraId="7CF242E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#include &lt;string.h&gt;</w:t>
      </w:r>
    </w:p>
    <w:p w14:paraId="74FD6EC2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#include &lt;locale.h&gt;</w:t>
      </w:r>
    </w:p>
    <w:p w14:paraId="398EF66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#define MAX 20</w:t>
      </w:r>
    </w:p>
    <w:p w14:paraId="3C8F6C8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#define UP_ARROW '^'</w:t>
      </w:r>
    </w:p>
    <w:p w14:paraId="6542C60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#define LEFT_ARROW '&lt;'</w:t>
      </w:r>
    </w:p>
    <w:p w14:paraId="4DB44F6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#define DIAGONAL_ARROW '\\'</w:t>
      </w:r>
    </w:p>
    <w:p w14:paraId="195770E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</w:p>
    <w:p w14:paraId="4A93D84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char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X[MAX]; //Pattern to be searched to</w:t>
      </w:r>
    </w:p>
    <w:p w14:paraId="24DD5E7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char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Y[MAX]; //Pattern to be searched against</w:t>
      </w:r>
    </w:p>
    <w:p w14:paraId="5B7D849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L[MAX][MAX];//Matrix to store the DP result</w:t>
      </w:r>
    </w:p>
    <w:p w14:paraId="7954B01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sub1[MAX]; //Solution for left method</w:t>
      </w:r>
    </w:p>
    <w:p w14:paraId="40F4E36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sub2[</w:t>
      </w:r>
      <w:r w:rsidRPr="00FF3C63">
        <w:rPr>
          <w:rFonts w:ascii="Consolas" w:hAnsi="Consolas"/>
          <w:color w:val="auto"/>
          <w:sz w:val="24"/>
          <w:lang w:eastAsia="en-IN"/>
        </w:rPr>
        <w:t>MAX</w:t>
      </w:r>
      <w:r w:rsidRPr="00FF3C63">
        <w:rPr>
          <w:rFonts w:ascii="Consolas" w:hAnsi="Consolas"/>
          <w:color w:val="auto"/>
          <w:lang w:eastAsia="en-IN"/>
        </w:rPr>
        <w:t>]; //Solution for right method</w:t>
      </w:r>
    </w:p>
    <w:p w14:paraId="0DC5FB42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leftSequence[MAX][MAX] = {0}; //Computes if left arrow needed</w:t>
      </w:r>
    </w:p>
    <w:p w14:paraId="7F44D5F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upSequence[MAX][MAX] = {0}; //Computes if up arrow needed</w:t>
      </w:r>
    </w:p>
    <w:p w14:paraId="0ED1270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</w:p>
    <w:p w14:paraId="08D3A16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maxleft(int a, int b){</w:t>
      </w:r>
    </w:p>
    <w:p w14:paraId="39E375B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return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(a &gt; b) ? </w:t>
      </w:r>
      <w:proofErr w:type="gramStart"/>
      <w:r w:rsidRPr="00FF3C63">
        <w:rPr>
          <w:rFonts w:ascii="Consolas" w:hAnsi="Consolas"/>
          <w:color w:val="auto"/>
          <w:lang w:eastAsia="en-IN"/>
        </w:rPr>
        <w:t>a :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b;</w:t>
      </w:r>
    </w:p>
    <w:p w14:paraId="66278EA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}</w:t>
      </w:r>
    </w:p>
    <w:p w14:paraId="1699483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maxup(int a, int b){</w:t>
      </w:r>
    </w:p>
    <w:p w14:paraId="1174E0E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return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(a &gt;= b) ? </w:t>
      </w:r>
      <w:proofErr w:type="gramStart"/>
      <w:r w:rsidRPr="00FF3C63">
        <w:rPr>
          <w:rFonts w:ascii="Consolas" w:hAnsi="Consolas"/>
          <w:color w:val="auto"/>
          <w:lang w:eastAsia="en-IN"/>
        </w:rPr>
        <w:t>a :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b;</w:t>
      </w:r>
    </w:p>
    <w:p w14:paraId="4BE556E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}</w:t>
      </w:r>
    </w:p>
    <w:p w14:paraId="384403A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void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LCS(int flag) {</w:t>
      </w:r>
    </w:p>
    <w:p w14:paraId="244E1EA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n = strlen(X);</w:t>
      </w:r>
    </w:p>
    <w:p w14:paraId="63FAAA7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m = strlen(Y);</w:t>
      </w:r>
    </w:p>
    <w:p w14:paraId="226B2B4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i = 0; i &lt;= n; i++)</w:t>
      </w:r>
    </w:p>
    <w:p w14:paraId="0467AFD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L[i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0] = 0;</w:t>
      </w:r>
    </w:p>
    <w:p w14:paraId="18D1804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j = 0; j &lt;= m; j++)</w:t>
      </w:r>
    </w:p>
    <w:p w14:paraId="383408D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L[</w:t>
      </w:r>
      <w:proofErr w:type="gramEnd"/>
      <w:r w:rsidRPr="00FF3C63">
        <w:rPr>
          <w:rFonts w:ascii="Consolas" w:hAnsi="Consolas"/>
          <w:color w:val="auto"/>
          <w:lang w:eastAsia="en-IN"/>
        </w:rPr>
        <w:t>0][j] = 0;</w:t>
      </w:r>
    </w:p>
    <w:p w14:paraId="3F43745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if(</w:t>
      </w:r>
      <w:proofErr w:type="gramEnd"/>
      <w:r w:rsidRPr="00FF3C63">
        <w:rPr>
          <w:rFonts w:ascii="Consolas" w:hAnsi="Consolas"/>
          <w:color w:val="auto"/>
          <w:lang w:eastAsia="en-IN"/>
        </w:rPr>
        <w:t>flag == 0){</w:t>
      </w:r>
    </w:p>
    <w:p w14:paraId="19D3512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for(</w:t>
      </w:r>
      <w:proofErr w:type="gramEnd"/>
      <w:r w:rsidRPr="00FF3C63">
        <w:rPr>
          <w:rFonts w:ascii="Consolas" w:hAnsi="Consolas"/>
          <w:color w:val="auto"/>
          <w:lang w:eastAsia="en-IN"/>
        </w:rPr>
        <w:t>int i = 1; i &lt;= n; i++) {</w:t>
      </w:r>
    </w:p>
    <w:p w14:paraId="5ADDF2D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j = 1; j &lt;= m; j++) {</w:t>
      </w:r>
    </w:p>
    <w:p w14:paraId="0FB993C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(X[i - 1] == Y[j - 1]) </w:t>
      </w:r>
    </w:p>
    <w:p w14:paraId="5D67B85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    L[i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 L[i - 1][j - 1] + 1;</w:t>
      </w:r>
    </w:p>
    <w:p w14:paraId="6F1813D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else</w:t>
      </w:r>
      <w:proofErr w:type="gramEnd"/>
    </w:p>
    <w:p w14:paraId="09BEBD7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    L[i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 maxleft(L[i - 1][j], L[i][j - 1]);</w:t>
      </w:r>
    </w:p>
    <w:p w14:paraId="7577FA8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</w:t>
      </w:r>
    </w:p>
    <w:p w14:paraId="16D263D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}</w:t>
      </w:r>
    </w:p>
    <w:p w14:paraId="204CC01E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} </w:t>
      </w:r>
    </w:p>
    <w:p w14:paraId="3B72FB4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else{</w:t>
      </w:r>
      <w:proofErr w:type="gramEnd"/>
    </w:p>
    <w:p w14:paraId="451F2F2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i = 1; i &lt;= n; i++) {</w:t>
      </w:r>
    </w:p>
    <w:p w14:paraId="5860F33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j = 1; j &lt;= m; j++) {</w:t>
      </w:r>
    </w:p>
    <w:p w14:paraId="1A603F9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(X[i - 1] == Y[j - 1])</w:t>
      </w:r>
    </w:p>
    <w:p w14:paraId="7974EBF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    L[i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 L[i - 1][j - 1] + 1;</w:t>
      </w:r>
    </w:p>
    <w:p w14:paraId="158DF1C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else</w:t>
      </w:r>
      <w:proofErr w:type="gramEnd"/>
    </w:p>
    <w:p w14:paraId="0180061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    L[i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 maxup(L[i - 1][j], L[i][j - 1]);</w:t>
      </w:r>
    </w:p>
    <w:p w14:paraId="2775F10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</w:t>
      </w:r>
    </w:p>
    <w:p w14:paraId="72AB6EA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}</w:t>
      </w:r>
    </w:p>
    <w:p w14:paraId="35C015D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}</w:t>
      </w:r>
    </w:p>
    <w:p w14:paraId="2512478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}</w:t>
      </w:r>
    </w:p>
    <w:p w14:paraId="494DB90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void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traverse(int flag){</w:t>
      </w:r>
    </w:p>
    <w:p w14:paraId="45C08FA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n = strlen(X);</w:t>
      </w:r>
    </w:p>
    <w:p w14:paraId="0754879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lastRenderedPageBreak/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m = strlen(Y);</w:t>
      </w:r>
    </w:p>
    <w:p w14:paraId="50E15D2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(flag == 0) {</w:t>
      </w:r>
    </w:p>
    <w:p w14:paraId="70BE8F3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i = n;</w:t>
      </w:r>
    </w:p>
    <w:p w14:paraId="5988C46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j = m;</w:t>
      </w:r>
    </w:p>
    <w:p w14:paraId="6EE2E59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c = L[n][m];</w:t>
      </w:r>
    </w:p>
    <w:p w14:paraId="118F246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while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(c &gt; 0) {</w:t>
      </w:r>
    </w:p>
    <w:p w14:paraId="3B746D2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(X[i - 1] == Y[j - 1]) {</w:t>
      </w:r>
    </w:p>
    <w:p w14:paraId="7C8BE33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leftSequence[</w:t>
      </w:r>
      <w:proofErr w:type="gramEnd"/>
      <w:r w:rsidRPr="00FF3C63">
        <w:rPr>
          <w:rFonts w:ascii="Consolas" w:hAnsi="Consolas"/>
          <w:color w:val="auto"/>
          <w:lang w:eastAsia="en-IN"/>
        </w:rPr>
        <w:t>i][j] = DIAGONAL_ARROW;</w:t>
      </w:r>
    </w:p>
    <w:p w14:paraId="1D99308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sub1[c] = </w:t>
      </w:r>
      <w:proofErr w:type="gramStart"/>
      <w:r w:rsidRPr="00FF3C63">
        <w:rPr>
          <w:rFonts w:ascii="Consolas" w:hAnsi="Consolas"/>
          <w:color w:val="auto"/>
          <w:lang w:eastAsia="en-IN"/>
        </w:rPr>
        <w:t>X[</w:t>
      </w:r>
      <w:proofErr w:type="gramEnd"/>
      <w:r w:rsidRPr="00FF3C63">
        <w:rPr>
          <w:rFonts w:ascii="Consolas" w:hAnsi="Consolas"/>
          <w:color w:val="auto"/>
          <w:lang w:eastAsia="en-IN"/>
        </w:rPr>
        <w:t>i - 1];</w:t>
      </w:r>
    </w:p>
    <w:p w14:paraId="18E708F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c--</w:t>
      </w:r>
      <w:proofErr w:type="gramEnd"/>
      <w:r w:rsidRPr="00FF3C63">
        <w:rPr>
          <w:rFonts w:ascii="Consolas" w:hAnsi="Consolas"/>
          <w:color w:val="auto"/>
          <w:lang w:eastAsia="en-IN"/>
        </w:rPr>
        <w:t>; i--; j--;</w:t>
      </w:r>
    </w:p>
    <w:p w14:paraId="724F39A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{</w:t>
      </w:r>
    </w:p>
    <w:p w14:paraId="6464952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(L[i - 1][j] &gt; L[i][j - 1]) {</w:t>
      </w:r>
    </w:p>
    <w:p w14:paraId="01BB34B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leftSequence[</w:t>
      </w:r>
      <w:proofErr w:type="gramEnd"/>
      <w:r w:rsidRPr="00FF3C63">
        <w:rPr>
          <w:rFonts w:ascii="Consolas" w:hAnsi="Consolas"/>
          <w:color w:val="auto"/>
          <w:lang w:eastAsia="en-IN"/>
        </w:rPr>
        <w:t>i][j] = UP_ARROW;</w:t>
      </w:r>
    </w:p>
    <w:p w14:paraId="05E21CC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i--</w:t>
      </w:r>
      <w:proofErr w:type="gramEnd"/>
      <w:r w:rsidRPr="00FF3C63">
        <w:rPr>
          <w:rFonts w:ascii="Consolas" w:hAnsi="Consolas"/>
          <w:color w:val="auto"/>
          <w:lang w:eastAsia="en-IN"/>
        </w:rPr>
        <w:t>;</w:t>
      </w:r>
    </w:p>
    <w:p w14:paraId="4E7614D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} else {</w:t>
      </w:r>
    </w:p>
    <w:p w14:paraId="230B8A0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leftSequence[</w:t>
      </w:r>
      <w:proofErr w:type="gramEnd"/>
      <w:r w:rsidRPr="00FF3C63">
        <w:rPr>
          <w:rFonts w:ascii="Consolas" w:hAnsi="Consolas"/>
          <w:color w:val="auto"/>
          <w:lang w:eastAsia="en-IN"/>
        </w:rPr>
        <w:t>i][j] = LEFT_ARROW;</w:t>
      </w:r>
    </w:p>
    <w:p w14:paraId="0CBB86C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j--</w:t>
      </w:r>
      <w:proofErr w:type="gramEnd"/>
      <w:r w:rsidRPr="00FF3C63">
        <w:rPr>
          <w:rFonts w:ascii="Consolas" w:hAnsi="Consolas"/>
          <w:color w:val="auto"/>
          <w:lang w:eastAsia="en-IN"/>
        </w:rPr>
        <w:t>;</w:t>
      </w:r>
    </w:p>
    <w:p w14:paraId="112EAF1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}</w:t>
      </w:r>
    </w:p>
    <w:p w14:paraId="4700495E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</w:t>
      </w:r>
    </w:p>
    <w:p w14:paraId="710B7B9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}</w:t>
      </w:r>
    </w:p>
    <w:p w14:paraId="6090D43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} else {</w:t>
      </w:r>
    </w:p>
    <w:p w14:paraId="2F29970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i = n;</w:t>
      </w:r>
    </w:p>
    <w:p w14:paraId="69947E2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j = m;</w:t>
      </w:r>
    </w:p>
    <w:p w14:paraId="00B7788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c = L[n][m];</w:t>
      </w:r>
    </w:p>
    <w:p w14:paraId="1996AF6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while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(c &gt; 0) {</w:t>
      </w:r>
    </w:p>
    <w:p w14:paraId="44D3C14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(X[i - 1] == Y[j - 1]) {</w:t>
      </w:r>
    </w:p>
    <w:p w14:paraId="0AAADBB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upSequence[</w:t>
      </w:r>
      <w:proofErr w:type="gramEnd"/>
      <w:r w:rsidRPr="00FF3C63">
        <w:rPr>
          <w:rFonts w:ascii="Consolas" w:hAnsi="Consolas"/>
          <w:color w:val="auto"/>
          <w:lang w:eastAsia="en-IN"/>
        </w:rPr>
        <w:t>i][j] = DIAGONAL_ARROW;</w:t>
      </w:r>
    </w:p>
    <w:p w14:paraId="57BB8A2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sub2[c] = </w:t>
      </w:r>
      <w:proofErr w:type="gramStart"/>
      <w:r w:rsidRPr="00FF3C63">
        <w:rPr>
          <w:rFonts w:ascii="Consolas" w:hAnsi="Consolas"/>
          <w:color w:val="auto"/>
          <w:lang w:eastAsia="en-IN"/>
        </w:rPr>
        <w:t>X[</w:t>
      </w:r>
      <w:proofErr w:type="gramEnd"/>
      <w:r w:rsidRPr="00FF3C63">
        <w:rPr>
          <w:rFonts w:ascii="Consolas" w:hAnsi="Consolas"/>
          <w:color w:val="auto"/>
          <w:lang w:eastAsia="en-IN"/>
        </w:rPr>
        <w:t>i - 1];</w:t>
      </w:r>
    </w:p>
    <w:p w14:paraId="50B05E2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c--</w:t>
      </w:r>
      <w:proofErr w:type="gramEnd"/>
      <w:r w:rsidRPr="00FF3C63">
        <w:rPr>
          <w:rFonts w:ascii="Consolas" w:hAnsi="Consolas"/>
          <w:color w:val="auto"/>
          <w:lang w:eastAsia="en-IN"/>
        </w:rPr>
        <w:t>; i--; j--;</w:t>
      </w:r>
    </w:p>
    <w:p w14:paraId="1919B3E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{</w:t>
      </w:r>
    </w:p>
    <w:p w14:paraId="0A183AD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(L[i - 1][j] &gt;= L[i][j - 1]) {</w:t>
      </w:r>
    </w:p>
    <w:p w14:paraId="5E95A58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i--</w:t>
      </w:r>
      <w:proofErr w:type="gramEnd"/>
      <w:r w:rsidRPr="00FF3C63">
        <w:rPr>
          <w:rFonts w:ascii="Consolas" w:hAnsi="Consolas"/>
          <w:color w:val="auto"/>
          <w:lang w:eastAsia="en-IN"/>
        </w:rPr>
        <w:t>;</w:t>
      </w:r>
    </w:p>
    <w:p w14:paraId="2DFC86C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upSequence[</w:t>
      </w:r>
      <w:proofErr w:type="gramEnd"/>
      <w:r w:rsidRPr="00FF3C63">
        <w:rPr>
          <w:rFonts w:ascii="Consolas" w:hAnsi="Consolas"/>
          <w:color w:val="auto"/>
          <w:lang w:eastAsia="en-IN"/>
        </w:rPr>
        <w:t>i][j] = UP_ARROW;</w:t>
      </w:r>
    </w:p>
    <w:p w14:paraId="4BCAA25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} else {</w:t>
      </w:r>
    </w:p>
    <w:p w14:paraId="37C2794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j--</w:t>
      </w:r>
      <w:proofErr w:type="gramEnd"/>
      <w:r w:rsidRPr="00FF3C63">
        <w:rPr>
          <w:rFonts w:ascii="Consolas" w:hAnsi="Consolas"/>
          <w:color w:val="auto"/>
          <w:lang w:eastAsia="en-IN"/>
        </w:rPr>
        <w:t>;</w:t>
      </w:r>
    </w:p>
    <w:p w14:paraId="3AB2C5C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upSequence[</w:t>
      </w:r>
      <w:proofErr w:type="gramEnd"/>
      <w:r w:rsidRPr="00FF3C63">
        <w:rPr>
          <w:rFonts w:ascii="Consolas" w:hAnsi="Consolas"/>
          <w:color w:val="auto"/>
          <w:lang w:eastAsia="en-IN"/>
        </w:rPr>
        <w:t>i][j] = LEFT_ARROW;</w:t>
      </w:r>
    </w:p>
    <w:p w14:paraId="775A0CE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    }</w:t>
      </w:r>
    </w:p>
    <w:p w14:paraId="54ACE64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</w:t>
      </w:r>
    </w:p>
    <w:p w14:paraId="080C452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}</w:t>
      </w:r>
    </w:p>
    <w:p w14:paraId="59C4FA6C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}</w:t>
      </w:r>
    </w:p>
    <w:p w14:paraId="74C7EF9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}</w:t>
      </w:r>
    </w:p>
    <w:p w14:paraId="353FD62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</w:p>
    <w:p w14:paraId="6D06EBD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main() {</w:t>
      </w:r>
    </w:p>
    <w:p w14:paraId="3D92328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</w:p>
    <w:p w14:paraId="2CA9517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"Enter 2 strings :\n");</w:t>
      </w:r>
    </w:p>
    <w:p w14:paraId="76A715B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scanf(</w:t>
      </w:r>
      <w:proofErr w:type="gramEnd"/>
      <w:r w:rsidRPr="00FF3C63">
        <w:rPr>
          <w:rFonts w:ascii="Consolas" w:hAnsi="Consolas"/>
          <w:color w:val="auto"/>
          <w:lang w:eastAsia="en-IN"/>
        </w:rPr>
        <w:t>" %s",X);</w:t>
      </w:r>
    </w:p>
    <w:p w14:paraId="02F85B3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scanf(</w:t>
      </w:r>
      <w:proofErr w:type="gramEnd"/>
      <w:r w:rsidRPr="00FF3C63">
        <w:rPr>
          <w:rFonts w:ascii="Consolas" w:hAnsi="Consolas"/>
          <w:color w:val="auto"/>
          <w:lang w:eastAsia="en-IN"/>
        </w:rPr>
        <w:t>" %s",Y);</w:t>
      </w:r>
    </w:p>
    <w:p w14:paraId="0CCFB86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n = strlen(X);</w:t>
      </w:r>
    </w:p>
    <w:p w14:paraId="17E1169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int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m = strlen(Y);</w:t>
      </w:r>
    </w:p>
    <w:p w14:paraId="312C75E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"X = %s\nY = %s\n", X, Y);</w:t>
      </w:r>
    </w:p>
    <w:p w14:paraId="11B45F26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LCS(</w:t>
      </w:r>
      <w:proofErr w:type="gramEnd"/>
      <w:r w:rsidRPr="00FF3C63">
        <w:rPr>
          <w:rFonts w:ascii="Consolas" w:hAnsi="Consolas"/>
          <w:color w:val="auto"/>
          <w:lang w:eastAsia="en-IN"/>
        </w:rPr>
        <w:t>0);</w:t>
      </w:r>
    </w:p>
    <w:p w14:paraId="4FB2FB6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traverse(</w:t>
      </w:r>
      <w:proofErr w:type="gramEnd"/>
      <w:r w:rsidRPr="00FF3C63">
        <w:rPr>
          <w:rFonts w:ascii="Consolas" w:hAnsi="Consolas"/>
          <w:color w:val="auto"/>
          <w:lang w:eastAsia="en-IN"/>
        </w:rPr>
        <w:t>0);</w:t>
      </w:r>
    </w:p>
    <w:p w14:paraId="206452C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"Left Method:\n");</w:t>
      </w:r>
    </w:p>
    <w:p w14:paraId="43C8C46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i = 0; i &lt;= n; i++) {</w:t>
      </w:r>
    </w:p>
    <w:p w14:paraId="0824A0E2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lastRenderedPageBreak/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j = 0; j &lt;= m; j++) {</w:t>
      </w:r>
    </w:p>
    <w:p w14:paraId="003CA75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(leftSequence[i][j] == DIAGONAL_ARROW) {</w:t>
      </w:r>
    </w:p>
    <w:p w14:paraId="31EB7E2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 %c", DIAGONAL_ARROW); printf("\e[1m%d\e[m",L[i][j]);</w:t>
      </w:r>
    </w:p>
    <w:p w14:paraId="3253930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if (leftSequence[i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== UP_ARROW) {</w:t>
      </w:r>
    </w:p>
    <w:p w14:paraId="4B3D761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 %c", UP_ARROW);printf("\e[1m%d\e[m",L[i][j]);</w:t>
      </w:r>
    </w:p>
    <w:p w14:paraId="0FE87A2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if (leftSequence[i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== LEFT_ARROW) {</w:t>
      </w:r>
    </w:p>
    <w:p w14:paraId="64A2A7D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"%c ", LEFT_ARROW);printf("\e[1m%d\e[m",L[i][j]);</w:t>
      </w:r>
    </w:p>
    <w:p w14:paraId="4F0DF17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{</w:t>
      </w:r>
    </w:p>
    <w:p w14:paraId="64F566E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  %d", L[i][j]);</w:t>
      </w:r>
    </w:p>
    <w:p w14:paraId="357A863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</w:t>
      </w:r>
    </w:p>
    <w:p w14:paraId="387C9A7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}</w:t>
      </w:r>
    </w:p>
    <w:p w14:paraId="1F3EABF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"\n");</w:t>
      </w:r>
    </w:p>
    <w:p w14:paraId="4256CE7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}</w:t>
      </w:r>
    </w:p>
    <w:p w14:paraId="173B4828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"Longest Subsequence: ");</w:t>
      </w:r>
    </w:p>
    <w:p w14:paraId="584BDE5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i = 1; i &lt;= L[n][m]; i++)</w:t>
      </w:r>
    </w:p>
    <w:p w14:paraId="719E08E5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"%c ", sub1[i]);</w:t>
      </w:r>
    </w:p>
    <w:p w14:paraId="56C8301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</w:p>
    <w:p w14:paraId="58EA397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"\n\nUp Methods:\n");</w:t>
      </w:r>
    </w:p>
    <w:p w14:paraId="2CABC39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traverse(</w:t>
      </w:r>
      <w:proofErr w:type="gramEnd"/>
      <w:r w:rsidRPr="00FF3C63">
        <w:rPr>
          <w:rFonts w:ascii="Consolas" w:hAnsi="Consolas"/>
          <w:color w:val="auto"/>
          <w:lang w:eastAsia="en-IN"/>
        </w:rPr>
        <w:t>1);</w:t>
      </w:r>
    </w:p>
    <w:p w14:paraId="547BD352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i = 0; i &lt;= n; i++) {</w:t>
      </w:r>
    </w:p>
    <w:p w14:paraId="2D66CB9B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j = 0; j &lt;= m; j++) {</w:t>
      </w:r>
    </w:p>
    <w:p w14:paraId="5B9DB27A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if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(upSequence[i][j] == DIAGONAL_ARROW) {</w:t>
      </w:r>
    </w:p>
    <w:p w14:paraId="4BD4E2D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 %c", DIAGONAL_ARROW);printf("\e[1m%d\e[m",L[i][j]);</w:t>
      </w:r>
    </w:p>
    <w:p w14:paraId="41100B62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if (upSequence[i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== UP_ARROW) {</w:t>
      </w:r>
    </w:p>
    <w:p w14:paraId="1F9172F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 %c", UP_ARROW);printf("\e[1m%d\e[m",L[i][j]);</w:t>
      </w:r>
    </w:p>
    <w:p w14:paraId="29F32DD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if (upSequence[i</w:t>
      </w:r>
      <w:proofErr w:type="gramStart"/>
      <w:r w:rsidRPr="00FF3C63">
        <w:rPr>
          <w:rFonts w:ascii="Consolas" w:hAnsi="Consolas"/>
          <w:color w:val="auto"/>
          <w:lang w:eastAsia="en-IN"/>
        </w:rPr>
        <w:t>][</w:t>
      </w:r>
      <w:proofErr w:type="gramEnd"/>
      <w:r w:rsidRPr="00FF3C63">
        <w:rPr>
          <w:rFonts w:ascii="Consolas" w:hAnsi="Consolas"/>
          <w:color w:val="auto"/>
          <w:lang w:eastAsia="en-IN"/>
        </w:rPr>
        <w:t>j] == LEFT_ARROW) {</w:t>
      </w:r>
    </w:p>
    <w:p w14:paraId="713263F9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"%c ", LEFT_ARROW);printf("\e[1m%d\e[m",L[i][j]);</w:t>
      </w:r>
    </w:p>
    <w:p w14:paraId="3532439D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 else {</w:t>
      </w:r>
    </w:p>
    <w:p w14:paraId="6458B71F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  %d", L[i][j]);</w:t>
      </w:r>
    </w:p>
    <w:p w14:paraId="3A761F5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    }</w:t>
      </w:r>
    </w:p>
    <w:p w14:paraId="609D28D7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    }</w:t>
      </w:r>
    </w:p>
    <w:p w14:paraId="0834B0F4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"\n");</w:t>
      </w:r>
    </w:p>
    <w:p w14:paraId="687522E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    }</w:t>
      </w:r>
    </w:p>
    <w:p w14:paraId="70C8125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"Longest Subsequence: ");</w:t>
      </w:r>
    </w:p>
    <w:p w14:paraId="46737B93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for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(int i = 1; i &lt;= L[n][m]; i++)</w:t>
      </w:r>
    </w:p>
    <w:p w14:paraId="5758A1A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    </w:t>
      </w:r>
      <w:proofErr w:type="gramStart"/>
      <w:r w:rsidRPr="00FF3C63">
        <w:rPr>
          <w:rFonts w:ascii="Consolas" w:hAnsi="Consolas"/>
          <w:color w:val="auto"/>
          <w:lang w:eastAsia="en-IN"/>
        </w:rPr>
        <w:t>printf(</w:t>
      </w:r>
      <w:proofErr w:type="gramEnd"/>
      <w:r w:rsidRPr="00FF3C63">
        <w:rPr>
          <w:rFonts w:ascii="Consolas" w:hAnsi="Consolas"/>
          <w:color w:val="auto"/>
          <w:lang w:eastAsia="en-IN"/>
        </w:rPr>
        <w:t>"%c ", sub2[i]);</w:t>
      </w:r>
    </w:p>
    <w:p w14:paraId="7E3D4E30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</w:p>
    <w:p w14:paraId="10ED8A31" w14:textId="77777777" w:rsidR="003119C0" w:rsidRPr="00FF3C63" w:rsidRDefault="003119C0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 xml:space="preserve">    </w:t>
      </w:r>
      <w:proofErr w:type="gramStart"/>
      <w:r w:rsidRPr="00FF3C63">
        <w:rPr>
          <w:rFonts w:ascii="Consolas" w:hAnsi="Consolas"/>
          <w:color w:val="auto"/>
          <w:lang w:eastAsia="en-IN"/>
        </w:rPr>
        <w:t>return</w:t>
      </w:r>
      <w:proofErr w:type="gramEnd"/>
      <w:r w:rsidRPr="00FF3C63">
        <w:rPr>
          <w:rFonts w:ascii="Consolas" w:hAnsi="Consolas"/>
          <w:color w:val="auto"/>
          <w:lang w:eastAsia="en-IN"/>
        </w:rPr>
        <w:t xml:space="preserve"> 0;</w:t>
      </w:r>
    </w:p>
    <w:p w14:paraId="0A3110CC" w14:textId="102FBBEB" w:rsidR="003119C0" w:rsidRPr="00FF3C63" w:rsidRDefault="00FF3C63" w:rsidP="00FF3C63">
      <w:pPr>
        <w:pStyle w:val="NoSpacing"/>
        <w:rPr>
          <w:rFonts w:ascii="Consolas" w:hAnsi="Consolas"/>
          <w:color w:val="auto"/>
          <w:lang w:eastAsia="en-IN"/>
        </w:rPr>
      </w:pPr>
      <w:r w:rsidRPr="00FF3C63">
        <w:rPr>
          <w:rFonts w:ascii="Consolas" w:hAnsi="Consolas"/>
          <w:color w:val="auto"/>
          <w:lang w:eastAsia="en-IN"/>
        </w:rPr>
        <w:t>}</w:t>
      </w:r>
    </w:p>
    <w:p w14:paraId="7B034DEA" w14:textId="77777777" w:rsidR="00896F78" w:rsidRDefault="00896F78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17835FEB" w14:textId="77777777" w:rsidR="00154B9D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26036C6D" w14:textId="77777777" w:rsidR="00154B9D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6C6351F5" w14:textId="77777777" w:rsidR="00154B9D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394C2555" w14:textId="77777777" w:rsidR="00154B9D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3940F523" w14:textId="77777777" w:rsidR="00154B9D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0C090F98" w14:textId="77777777" w:rsidR="00154B9D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52A7DF75" w14:textId="77777777" w:rsidR="00154B9D" w:rsidRPr="00FF3C63" w:rsidRDefault="00154B9D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36"/>
          <w:szCs w:val="24"/>
          <w:lang w:eastAsia="en-IN" w:bidi="kok-IN"/>
          <w14:ligatures w14:val="none"/>
        </w:rPr>
      </w:pPr>
    </w:p>
    <w:p w14:paraId="6CC137CB" w14:textId="77777777" w:rsidR="005800C0" w:rsidRPr="00FF3C63" w:rsidRDefault="005800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sectPr w:rsidR="005800C0" w:rsidRPr="00FF3C63" w:rsidSect="00555D9B">
          <w:type w:val="continuous"/>
          <w:pgSz w:w="11920" w:h="16840"/>
          <w:pgMar w:top="1440" w:right="1440" w:bottom="1440" w:left="1440" w:header="720" w:footer="720" w:gutter="0"/>
          <w:cols w:sep="1" w:space="709"/>
        </w:sectPr>
      </w:pPr>
    </w:p>
    <w:p w14:paraId="25D463DB" w14:textId="63DE37C9" w:rsidR="0079379A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u w:val="single"/>
          <w:lang w:eastAsia="en-IN" w:bidi="kok-IN"/>
          <w14:ligatures w14:val="none"/>
        </w:rPr>
        <w:lastRenderedPageBreak/>
        <w:t xml:space="preserve">Output: </w:t>
      </w:r>
    </w:p>
    <w:p w14:paraId="07F0A5EF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Enter 2 </w:t>
      </w:r>
      <w:proofErr w:type="gramStart"/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strings :</w:t>
      </w:r>
      <w:proofErr w:type="gramEnd"/>
    </w:p>
    <w:p w14:paraId="361A7800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ABBACADABCA </w:t>
      </w:r>
    </w:p>
    <w:p w14:paraId="307A57FD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BBACABADDABBCA</w:t>
      </w:r>
    </w:p>
    <w:p w14:paraId="608E6365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X = ABBACADABCA</w:t>
      </w:r>
    </w:p>
    <w:p w14:paraId="5187F567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Y = BBACABADDABBCA</w:t>
      </w:r>
    </w:p>
    <w:p w14:paraId="67DE56D8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Left Method:</w:t>
      </w:r>
    </w:p>
    <w:p w14:paraId="57B681EC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0  0  0  0  0  0  0  0  0  0  0  0  0  0  0</w:t>
      </w:r>
    </w:p>
    <w:p w14:paraId="0FA31254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0  0  0  1  1  1  1  1  1  1  1  1  1  1  1</w:t>
      </w:r>
    </w:p>
    <w:p w14:paraId="7E02E0F3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\1  1  1  1  1  2  2  2  2  2  2  2  2  2</w:t>
      </w:r>
    </w:p>
    <w:p w14:paraId="4F7CD292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\2  2  2  2  2  2  2  2  2  3  3  3  3</w:t>
      </w:r>
    </w:p>
    <w:p w14:paraId="02A71478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\3  3  3  3  3  3  3  3  3  3  3  4</w:t>
      </w:r>
    </w:p>
    <w:p w14:paraId="5EC8E282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\4&lt; 4&lt; 4  4  4  4  4  4  4  4  4</w:t>
      </w:r>
    </w:p>
    <w:p w14:paraId="5BA687CB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5 \5&lt; 5  5  5  5  5  5  5</w:t>
      </w:r>
    </w:p>
    <w:p w14:paraId="1EB45D2D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5  5  6 \6  6  6  6  6  6</w:t>
      </w:r>
    </w:p>
    <w:p w14:paraId="08674671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5  6  6  6 \7&lt; 7  7  7  7</w:t>
      </w:r>
    </w:p>
    <w:p w14:paraId="7D060E46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6  6  6  6  7  8 \8  8  8</w:t>
      </w:r>
    </w:p>
    <w:p w14:paraId="6C5EA098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6  6  6  6  7  8  8 \9  9</w:t>
      </w:r>
    </w:p>
    <w:p w14:paraId="0543C927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6  7  7  7  7  8  8  9 \10</w:t>
      </w:r>
    </w:p>
    <w:p w14:paraId="23FD9DFE" w14:textId="0C988013" w:rsidR="00FF3C63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Longest Su</w:t>
      </w:r>
      <w:r w:rsidR="00154B9D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bsequence: B B A C A D A B C A </w:t>
      </w:r>
    </w:p>
    <w:p w14:paraId="53A2CD6C" w14:textId="77777777" w:rsidR="00FF3C63" w:rsidRPr="00FF3C63" w:rsidRDefault="00FF3C63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27AF9242" w14:textId="77777777" w:rsidR="00FF3C63" w:rsidRPr="00FF3C63" w:rsidRDefault="00FF3C63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</w:p>
    <w:p w14:paraId="0528F8B0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Up Methods:</w:t>
      </w:r>
    </w:p>
    <w:p w14:paraId="0FD92100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0  0  0  0  0  0  0  0  0  0  0  0  0  0  0</w:t>
      </w:r>
    </w:p>
    <w:p w14:paraId="17D3C529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0  0  0  1  1  1  1  1  1  1  1  1  1  1  1</w:t>
      </w:r>
    </w:p>
    <w:p w14:paraId="323F664D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\1  1  1  1  1  2  2  2  2  2  2  2  2  2</w:t>
      </w:r>
    </w:p>
    <w:p w14:paraId="4544587C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\2  2  2  2  2  2  2  2  2  3  3  3  3</w:t>
      </w:r>
    </w:p>
    <w:p w14:paraId="6A0375F2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\3  3  3  3  3  3  3  3  3  3  3  4</w:t>
      </w:r>
    </w:p>
    <w:p w14:paraId="21D0AA25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\4&lt; 4  4  4  4  4  4  4  4  4  4</w:t>
      </w:r>
    </w:p>
    <w:p w14:paraId="5D1C1020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5 \5  5  5  5  5  5  5  5</w:t>
      </w:r>
    </w:p>
    <w:p w14:paraId="18A38ECB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5  5  6 \6  6  6  6  6  6</w:t>
      </w:r>
    </w:p>
    <w:p w14:paraId="55A9BC30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5  6  6  6 \7  7  7  7  7</w:t>
      </w:r>
    </w:p>
    <w:p w14:paraId="6BA57159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6  6  6  6  7  8 \8  8  8</w:t>
      </w:r>
    </w:p>
    <w:p w14:paraId="44FA6376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6  6  6  6  7  8  8 \9  9</w:t>
      </w:r>
    </w:p>
    <w:p w14:paraId="54C670B8" w14:textId="77777777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 xml:space="preserve">  0  1  2  3  4  5  6  7  7  7  7  8  8  9 \10</w:t>
      </w:r>
    </w:p>
    <w:p w14:paraId="5F0EFFD8" w14:textId="5BDF2E4A" w:rsidR="003119C0" w:rsidRPr="00FF3C63" w:rsidRDefault="003119C0" w:rsidP="00FF3C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</w:pPr>
      <w:r w:rsidRPr="00FF3C6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kok-IN"/>
          <w14:ligatures w14:val="none"/>
        </w:rPr>
        <w:t>Longest Subsequence: B B A C A D A B C A</w:t>
      </w:r>
    </w:p>
    <w:sectPr w:rsidR="003119C0" w:rsidRPr="00FF3C63" w:rsidSect="00154B9D">
      <w:type w:val="continuous"/>
      <w:pgSz w:w="11920" w:h="16840"/>
      <w:pgMar w:top="1440" w:right="1440" w:bottom="1440" w:left="1440" w:header="720" w:footer="720" w:gutter="0"/>
      <w:cols w:sep="1"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929D" w14:textId="77777777" w:rsidR="00140C66" w:rsidRDefault="00140C66" w:rsidP="00C03359">
      <w:pPr>
        <w:spacing w:after="0" w:line="240" w:lineRule="auto"/>
      </w:pPr>
      <w:r>
        <w:separator/>
      </w:r>
    </w:p>
  </w:endnote>
  <w:endnote w:type="continuationSeparator" w:id="0">
    <w:p w14:paraId="569ED8A1" w14:textId="77777777" w:rsidR="00140C66" w:rsidRDefault="00140C66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A8798" w14:textId="3BC05027" w:rsidR="003119C0" w:rsidRDefault="00FF3C63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22B-CO-01</w:t>
    </w:r>
    <w:r w:rsidR="003119C0">
      <w:rPr>
        <w:rFonts w:ascii="Times New Roman" w:hAnsi="Times New Roman" w:cs="Times New Roman"/>
        <w:sz w:val="24"/>
        <w:szCs w:val="24"/>
      </w:rPr>
      <w:t>6</w:t>
    </w:r>
    <w:r w:rsidR="003119C0"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3119C0" w:rsidRPr="00C03359">
      <w:rPr>
        <w:rFonts w:ascii="Times New Roman" w:hAnsi="Times New Roman" w:cs="Times New Roman"/>
        <w:sz w:val="24"/>
        <w:szCs w:val="24"/>
      </w:rPr>
      <w:t>Batch</w:t>
    </w:r>
    <w:r w:rsidR="003119C0">
      <w:rPr>
        <w:rFonts w:ascii="Times New Roman" w:hAnsi="Times New Roman" w:cs="Times New Roman"/>
        <w:sz w:val="24"/>
        <w:szCs w:val="24"/>
      </w:rPr>
      <w:t xml:space="preserve"> A</w:t>
    </w:r>
    <w:r w:rsidR="003119C0" w:rsidRPr="00C03359">
      <w:rPr>
        <w:rFonts w:ascii="Times New Roman" w:hAnsi="Times New Roman" w:cs="Times New Roman"/>
        <w:sz w:val="24"/>
        <w:szCs w:val="24"/>
      </w:rPr>
      <w:t xml:space="preserve"> </w:t>
    </w:r>
    <w:r w:rsidR="003119C0"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3119C0" w:rsidRPr="00C03359">
      <w:rPr>
        <w:rFonts w:ascii="Times New Roman" w:hAnsi="Times New Roman" w:cs="Times New Roman"/>
        <w:sz w:val="24"/>
        <w:szCs w:val="24"/>
      </w:rPr>
      <w:t>Page No</w:t>
    </w:r>
  </w:p>
  <w:p w14:paraId="42B09F8B" w14:textId="77777777" w:rsidR="003119C0" w:rsidRPr="00C03359" w:rsidRDefault="003119C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35BD9" w14:textId="77777777" w:rsidR="00140C66" w:rsidRDefault="00140C66" w:rsidP="00C03359">
      <w:pPr>
        <w:spacing w:after="0" w:line="240" w:lineRule="auto"/>
      </w:pPr>
      <w:r>
        <w:separator/>
      </w:r>
    </w:p>
  </w:footnote>
  <w:footnote w:type="continuationSeparator" w:id="0">
    <w:p w14:paraId="143FA543" w14:textId="77777777" w:rsidR="00140C66" w:rsidRDefault="00140C66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04F8" w14:textId="77777777" w:rsidR="003119C0" w:rsidRPr="005227DC" w:rsidRDefault="003119C0">
    <w:pPr>
      <w:pStyle w:val="Header"/>
      <w:rPr>
        <w:rFonts w:ascii="Times New Roman" w:hAnsi="Times New Roman" w:cs="Times New Roman"/>
        <w:sz w:val="25"/>
        <w:szCs w:val="25"/>
      </w:rPr>
    </w:pPr>
    <w:r w:rsidRPr="005227DC">
      <w:rPr>
        <w:rFonts w:ascii="Times New Roman" w:hAnsi="Times New Roman" w:cs="Times New Roman"/>
        <w:sz w:val="25"/>
        <w:szCs w:val="25"/>
      </w:rPr>
      <w:t>Modern Algorithm Design Foundation</w:t>
    </w:r>
    <w:r>
      <w:rPr>
        <w:rFonts w:ascii="Times New Roman" w:hAnsi="Times New Roman" w:cs="Times New Roman"/>
        <w:sz w:val="25"/>
        <w:szCs w:val="25"/>
      </w:rPr>
      <w:t xml:space="preserve"> Lab</w:t>
    </w:r>
  </w:p>
  <w:p w14:paraId="149A7F6E" w14:textId="77777777" w:rsidR="003119C0" w:rsidRDefault="003119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EEE"/>
    <w:multiLevelType w:val="hybridMultilevel"/>
    <w:tmpl w:val="ECA07A40"/>
    <w:lvl w:ilvl="0" w:tplc="F0E873C0">
      <w:start w:val="1"/>
      <w:numFmt w:val="upp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7E"/>
    <w:rsid w:val="0000662A"/>
    <w:rsid w:val="00057B9F"/>
    <w:rsid w:val="000652C4"/>
    <w:rsid w:val="0007045D"/>
    <w:rsid w:val="00084690"/>
    <w:rsid w:val="00084814"/>
    <w:rsid w:val="000A0FBD"/>
    <w:rsid w:val="000A2B0C"/>
    <w:rsid w:val="000A3FE5"/>
    <w:rsid w:val="000B10A0"/>
    <w:rsid w:val="000B390B"/>
    <w:rsid w:val="000C60B5"/>
    <w:rsid w:val="000E6D94"/>
    <w:rsid w:val="000F41E9"/>
    <w:rsid w:val="000F4802"/>
    <w:rsid w:val="0010489C"/>
    <w:rsid w:val="001079AA"/>
    <w:rsid w:val="00110729"/>
    <w:rsid w:val="00122AFF"/>
    <w:rsid w:val="0012491E"/>
    <w:rsid w:val="00124D5B"/>
    <w:rsid w:val="0013240C"/>
    <w:rsid w:val="001342B9"/>
    <w:rsid w:val="001342BD"/>
    <w:rsid w:val="00137902"/>
    <w:rsid w:val="00140C66"/>
    <w:rsid w:val="00154B9D"/>
    <w:rsid w:val="00160E02"/>
    <w:rsid w:val="001644F9"/>
    <w:rsid w:val="00164557"/>
    <w:rsid w:val="00164914"/>
    <w:rsid w:val="00194E7E"/>
    <w:rsid w:val="001A763C"/>
    <w:rsid w:val="001C009F"/>
    <w:rsid w:val="001D6F0C"/>
    <w:rsid w:val="0020169F"/>
    <w:rsid w:val="00201FCE"/>
    <w:rsid w:val="00204695"/>
    <w:rsid w:val="002046D5"/>
    <w:rsid w:val="00207EDB"/>
    <w:rsid w:val="002136C3"/>
    <w:rsid w:val="00222254"/>
    <w:rsid w:val="0022246A"/>
    <w:rsid w:val="00222A2A"/>
    <w:rsid w:val="00237378"/>
    <w:rsid w:val="00241693"/>
    <w:rsid w:val="002425F4"/>
    <w:rsid w:val="002438B6"/>
    <w:rsid w:val="00245332"/>
    <w:rsid w:val="00272D8D"/>
    <w:rsid w:val="00275E00"/>
    <w:rsid w:val="00277F56"/>
    <w:rsid w:val="00293783"/>
    <w:rsid w:val="002C18F7"/>
    <w:rsid w:val="002C2000"/>
    <w:rsid w:val="002C2DAA"/>
    <w:rsid w:val="002C2E37"/>
    <w:rsid w:val="002C42E5"/>
    <w:rsid w:val="002D05DD"/>
    <w:rsid w:val="002D37CB"/>
    <w:rsid w:val="002D6618"/>
    <w:rsid w:val="002E109F"/>
    <w:rsid w:val="002F5F5E"/>
    <w:rsid w:val="003011DC"/>
    <w:rsid w:val="00306C10"/>
    <w:rsid w:val="00307812"/>
    <w:rsid w:val="003119C0"/>
    <w:rsid w:val="003131F1"/>
    <w:rsid w:val="0032282D"/>
    <w:rsid w:val="00327DA1"/>
    <w:rsid w:val="00354D67"/>
    <w:rsid w:val="003658C1"/>
    <w:rsid w:val="00381A74"/>
    <w:rsid w:val="00396418"/>
    <w:rsid w:val="003A04B5"/>
    <w:rsid w:val="003A49F5"/>
    <w:rsid w:val="003A5875"/>
    <w:rsid w:val="003B4A69"/>
    <w:rsid w:val="003C141F"/>
    <w:rsid w:val="003C64A2"/>
    <w:rsid w:val="003D6222"/>
    <w:rsid w:val="00404057"/>
    <w:rsid w:val="00405C02"/>
    <w:rsid w:val="00406063"/>
    <w:rsid w:val="0040739F"/>
    <w:rsid w:val="00416DE0"/>
    <w:rsid w:val="00417CE1"/>
    <w:rsid w:val="00425F5D"/>
    <w:rsid w:val="00433E76"/>
    <w:rsid w:val="004362C9"/>
    <w:rsid w:val="00450B96"/>
    <w:rsid w:val="0045123D"/>
    <w:rsid w:val="004650A2"/>
    <w:rsid w:val="004942DD"/>
    <w:rsid w:val="00495760"/>
    <w:rsid w:val="004B00C0"/>
    <w:rsid w:val="004C7D5C"/>
    <w:rsid w:val="004D3BC5"/>
    <w:rsid w:val="004D66B3"/>
    <w:rsid w:val="004F2AFA"/>
    <w:rsid w:val="005227DC"/>
    <w:rsid w:val="00525345"/>
    <w:rsid w:val="0055217E"/>
    <w:rsid w:val="00555D9B"/>
    <w:rsid w:val="00567F8C"/>
    <w:rsid w:val="005744EE"/>
    <w:rsid w:val="00575718"/>
    <w:rsid w:val="005800C0"/>
    <w:rsid w:val="0059031F"/>
    <w:rsid w:val="005A0E72"/>
    <w:rsid w:val="005A33DD"/>
    <w:rsid w:val="005B04FE"/>
    <w:rsid w:val="005B062E"/>
    <w:rsid w:val="005B453A"/>
    <w:rsid w:val="005C038B"/>
    <w:rsid w:val="005C0688"/>
    <w:rsid w:val="005C6189"/>
    <w:rsid w:val="005D2DE4"/>
    <w:rsid w:val="005E0F87"/>
    <w:rsid w:val="005E278A"/>
    <w:rsid w:val="005F0E90"/>
    <w:rsid w:val="00600FBC"/>
    <w:rsid w:val="0061126E"/>
    <w:rsid w:val="00633694"/>
    <w:rsid w:val="006402CD"/>
    <w:rsid w:val="0064494F"/>
    <w:rsid w:val="00677FDE"/>
    <w:rsid w:val="00681C93"/>
    <w:rsid w:val="006A0C4C"/>
    <w:rsid w:val="006A1D77"/>
    <w:rsid w:val="006A4E12"/>
    <w:rsid w:val="006A78E2"/>
    <w:rsid w:val="006B1050"/>
    <w:rsid w:val="006B331C"/>
    <w:rsid w:val="006C3118"/>
    <w:rsid w:val="006C3258"/>
    <w:rsid w:val="006E095B"/>
    <w:rsid w:val="006F4BC1"/>
    <w:rsid w:val="007046E7"/>
    <w:rsid w:val="007069B7"/>
    <w:rsid w:val="00730182"/>
    <w:rsid w:val="0073650E"/>
    <w:rsid w:val="00740A9D"/>
    <w:rsid w:val="00741B47"/>
    <w:rsid w:val="00750B0B"/>
    <w:rsid w:val="00756504"/>
    <w:rsid w:val="00760858"/>
    <w:rsid w:val="0077436A"/>
    <w:rsid w:val="00774FE8"/>
    <w:rsid w:val="00775370"/>
    <w:rsid w:val="0079233B"/>
    <w:rsid w:val="0079379A"/>
    <w:rsid w:val="00796AC5"/>
    <w:rsid w:val="007A303A"/>
    <w:rsid w:val="007A3563"/>
    <w:rsid w:val="007B0AB0"/>
    <w:rsid w:val="007C0BE7"/>
    <w:rsid w:val="007D037E"/>
    <w:rsid w:val="007D60DA"/>
    <w:rsid w:val="007E5855"/>
    <w:rsid w:val="00802A46"/>
    <w:rsid w:val="0081453F"/>
    <w:rsid w:val="0082075C"/>
    <w:rsid w:val="0082275D"/>
    <w:rsid w:val="008367D3"/>
    <w:rsid w:val="00877CC4"/>
    <w:rsid w:val="00881717"/>
    <w:rsid w:val="00896F78"/>
    <w:rsid w:val="008C3644"/>
    <w:rsid w:val="00902062"/>
    <w:rsid w:val="009244C7"/>
    <w:rsid w:val="0094094A"/>
    <w:rsid w:val="009478F0"/>
    <w:rsid w:val="00976CE4"/>
    <w:rsid w:val="009A645B"/>
    <w:rsid w:val="009B4E54"/>
    <w:rsid w:val="009B543E"/>
    <w:rsid w:val="009C78B3"/>
    <w:rsid w:val="009E6363"/>
    <w:rsid w:val="00A02D9C"/>
    <w:rsid w:val="00A03087"/>
    <w:rsid w:val="00A05DF1"/>
    <w:rsid w:val="00A2246A"/>
    <w:rsid w:val="00A61E51"/>
    <w:rsid w:val="00A71AA8"/>
    <w:rsid w:val="00A80B13"/>
    <w:rsid w:val="00A83C1B"/>
    <w:rsid w:val="00AA279C"/>
    <w:rsid w:val="00AA5912"/>
    <w:rsid w:val="00AB2DF3"/>
    <w:rsid w:val="00AB552A"/>
    <w:rsid w:val="00AC3661"/>
    <w:rsid w:val="00AD68EC"/>
    <w:rsid w:val="00AF799C"/>
    <w:rsid w:val="00B07705"/>
    <w:rsid w:val="00B11711"/>
    <w:rsid w:val="00B14EE3"/>
    <w:rsid w:val="00B21593"/>
    <w:rsid w:val="00B30113"/>
    <w:rsid w:val="00B51A27"/>
    <w:rsid w:val="00B52EDD"/>
    <w:rsid w:val="00B60DD9"/>
    <w:rsid w:val="00B85918"/>
    <w:rsid w:val="00B91127"/>
    <w:rsid w:val="00B91281"/>
    <w:rsid w:val="00B91366"/>
    <w:rsid w:val="00B96CBF"/>
    <w:rsid w:val="00BC16E0"/>
    <w:rsid w:val="00BC693D"/>
    <w:rsid w:val="00C03359"/>
    <w:rsid w:val="00C231BC"/>
    <w:rsid w:val="00C247CD"/>
    <w:rsid w:val="00C37087"/>
    <w:rsid w:val="00C4071B"/>
    <w:rsid w:val="00C40DAC"/>
    <w:rsid w:val="00C65F4C"/>
    <w:rsid w:val="00C6673B"/>
    <w:rsid w:val="00C74564"/>
    <w:rsid w:val="00C84ECE"/>
    <w:rsid w:val="00C91455"/>
    <w:rsid w:val="00C94452"/>
    <w:rsid w:val="00C96553"/>
    <w:rsid w:val="00CA0178"/>
    <w:rsid w:val="00CA3268"/>
    <w:rsid w:val="00CA68F0"/>
    <w:rsid w:val="00CC58A5"/>
    <w:rsid w:val="00CD4DE7"/>
    <w:rsid w:val="00CE04F4"/>
    <w:rsid w:val="00CF4553"/>
    <w:rsid w:val="00D04D1C"/>
    <w:rsid w:val="00D23B8E"/>
    <w:rsid w:val="00D35AF1"/>
    <w:rsid w:val="00D46E5A"/>
    <w:rsid w:val="00D71968"/>
    <w:rsid w:val="00D72650"/>
    <w:rsid w:val="00D86154"/>
    <w:rsid w:val="00D96BC5"/>
    <w:rsid w:val="00DA1072"/>
    <w:rsid w:val="00DA5AB6"/>
    <w:rsid w:val="00DC1957"/>
    <w:rsid w:val="00DC543A"/>
    <w:rsid w:val="00DC5A3F"/>
    <w:rsid w:val="00DE3C04"/>
    <w:rsid w:val="00DF022B"/>
    <w:rsid w:val="00DF65A3"/>
    <w:rsid w:val="00E02000"/>
    <w:rsid w:val="00E200C1"/>
    <w:rsid w:val="00E552AE"/>
    <w:rsid w:val="00E623BF"/>
    <w:rsid w:val="00E63406"/>
    <w:rsid w:val="00E73B62"/>
    <w:rsid w:val="00EA290F"/>
    <w:rsid w:val="00EA6A6A"/>
    <w:rsid w:val="00EB228B"/>
    <w:rsid w:val="00ED6706"/>
    <w:rsid w:val="00ED7A94"/>
    <w:rsid w:val="00EF1A4A"/>
    <w:rsid w:val="00F1315C"/>
    <w:rsid w:val="00F60F16"/>
    <w:rsid w:val="00F6107C"/>
    <w:rsid w:val="00F64195"/>
    <w:rsid w:val="00F80C09"/>
    <w:rsid w:val="00FA5ED2"/>
    <w:rsid w:val="00FD60DF"/>
    <w:rsid w:val="00FD6636"/>
    <w:rsid w:val="00FF3B7F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E5152"/>
  <w15:docId w15:val="{F869B900-8524-4811-8CEF-742F7A7B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02"/>
    <w:pPr>
      <w:spacing w:line="256" w:lineRule="auto"/>
    </w:pPr>
    <w:rPr>
      <w:rFonts w:eastAsiaTheme="minorHAnsi"/>
      <w:kern w:val="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customStyle="1" w:styleId="msonormal0">
    <w:name w:val="msonormal"/>
    <w:basedOn w:val="Normal"/>
    <w:rsid w:val="0049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ok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's%20Laptop\Desktop\Alex\14th_SE_SEM4%20assignment\Modern-Algorithm-Design-Foundation-Lab-SEM4\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840C-07D4-4A0D-8B4C-1877AD51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85</TotalTime>
  <Pages>24</Pages>
  <Words>3994</Words>
  <Characters>22767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26708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Alex's Laptop</dc:creator>
  <cp:keywords/>
  <cp:lastModifiedBy>Asus-PC</cp:lastModifiedBy>
  <cp:revision>187</cp:revision>
  <dcterms:created xsi:type="dcterms:W3CDTF">2024-05-08T17:00:00Z</dcterms:created>
  <dcterms:modified xsi:type="dcterms:W3CDTF">2024-05-09T07:31:00Z</dcterms:modified>
</cp:coreProperties>
</file>